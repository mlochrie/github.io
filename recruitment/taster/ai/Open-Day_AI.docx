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40E74" w:rsidP="00F83C2E" w:rsidRDefault="00F72D98" w14:paraId="2F9CE6C6" w14:textId="4AB7E60B">
      <w:pPr>
        <w:pStyle w:val="Heading1"/>
      </w:pPr>
      <w:r>
        <w:t>Introduction to Machine Learning</w:t>
      </w:r>
    </w:p>
    <w:p w:rsidR="00BD6894" w:rsidP="00153844" w:rsidRDefault="004C1431" w14:paraId="4942AE04" w14:textId="6D48DEC7">
      <w:pPr>
        <w:pStyle w:val="BodyText"/>
      </w:pPr>
      <w:r>
        <w:t>Machine Learning (ML) i</w:t>
      </w:r>
      <w:r w:rsidR="00A8347E">
        <w:t xml:space="preserve">s a branch of Artificial Intelligence </w:t>
      </w:r>
      <w:r w:rsidR="003F49AC">
        <w:t>which</w:t>
      </w:r>
      <w:r w:rsidR="00C26233">
        <w:t xml:space="preserve"> </w:t>
      </w:r>
      <w:r w:rsidR="00EF4396">
        <w:t xml:space="preserve">focuses on the use of </w:t>
      </w:r>
      <w:r w:rsidR="00B2326A">
        <w:t>algorithms to learn</w:t>
      </w:r>
      <w:r w:rsidR="001923EC">
        <w:t xml:space="preserve"> patterns</w:t>
      </w:r>
      <w:r w:rsidR="00B2326A">
        <w:t xml:space="preserve"> from dat</w:t>
      </w:r>
      <w:r w:rsidR="001923EC">
        <w:t>asets</w:t>
      </w:r>
      <w:r w:rsidR="00CA2C32">
        <w:t>. We can use Machine Learning for a wide variety of applications, from predicting house prices</w:t>
      </w:r>
      <w:r w:rsidR="006558A3">
        <w:t xml:space="preserve"> to identifying cancer </w:t>
      </w:r>
      <w:r w:rsidR="00105988">
        <w:t>tumours</w:t>
      </w:r>
      <w:r w:rsidR="006558A3">
        <w:t xml:space="preserve"> in CT scans. </w:t>
      </w:r>
    </w:p>
    <w:p w:rsidR="00DA6F74" w:rsidP="00153844" w:rsidRDefault="00DA6F74" w14:paraId="6D4907D7" w14:textId="73A64188">
      <w:pPr>
        <w:pStyle w:val="BodyText"/>
      </w:pPr>
      <w:r>
        <w:t>In this worksheet, we will be</w:t>
      </w:r>
      <w:r w:rsidR="002860C8">
        <w:t xml:space="preserve"> </w:t>
      </w:r>
      <w:r w:rsidR="009F4B6F">
        <w:t xml:space="preserve">looking at how to get started </w:t>
      </w:r>
      <w:r w:rsidR="004070F0">
        <w:t xml:space="preserve">with </w:t>
      </w:r>
      <w:r w:rsidR="00BD7FE4">
        <w:t xml:space="preserve">your first Machine Learning project </w:t>
      </w:r>
      <w:r w:rsidR="00DA5827">
        <w:t xml:space="preserve">by attempting to </w:t>
      </w:r>
      <w:r w:rsidR="00B86578">
        <w:t xml:space="preserve">develop a model capable of predicting </w:t>
      </w:r>
      <w:r w:rsidR="00C104FC">
        <w:t xml:space="preserve">which </w:t>
      </w:r>
      <w:r w:rsidR="00B86578">
        <w:t>passenger</w:t>
      </w:r>
      <w:r w:rsidR="00C104FC">
        <w:t xml:space="preserve">s survived the sinking of the Titanic. </w:t>
      </w:r>
      <w:r w:rsidR="00B86578">
        <w:t xml:space="preserve"> </w:t>
      </w:r>
    </w:p>
    <w:p w:rsidR="00476DC9" w:rsidP="00153844" w:rsidRDefault="00476DC9" w14:paraId="73CCCF22" w14:textId="77777777">
      <w:pPr>
        <w:pStyle w:val="BodyText"/>
      </w:pPr>
    </w:p>
    <w:p w:rsidR="008E49F8" w:rsidP="008E49F8" w:rsidRDefault="004A7DA4" w14:paraId="50876334" w14:textId="11F0D4C6">
      <w:pPr>
        <w:pStyle w:val="BodyText"/>
        <w:numPr>
          <w:ilvl w:val="0"/>
          <w:numId w:val="34"/>
        </w:numPr>
      </w:pPr>
      <w:r>
        <w:t>To get started o</w:t>
      </w:r>
      <w:r w:rsidR="003B77C0">
        <w:t xml:space="preserve">pen </w:t>
      </w:r>
      <w:hyperlink w:history="1" r:id="rId11">
        <w:r w:rsidRPr="001275CF" w:rsidR="003B77C0">
          <w:rPr>
            <w:rStyle w:val="Hyperlink"/>
          </w:rPr>
          <w:t>https://colab.google/</w:t>
        </w:r>
      </w:hyperlink>
    </w:p>
    <w:p w:rsidR="003B77C0" w:rsidP="008E49F8" w:rsidRDefault="004A7DA4" w14:paraId="6EBC1F8C" w14:textId="58D13452">
      <w:pPr>
        <w:pStyle w:val="BodyText"/>
        <w:numPr>
          <w:ilvl w:val="0"/>
          <w:numId w:val="34"/>
        </w:numPr>
      </w:pPr>
      <w:r>
        <w:t>Sign into your Google account and s</w:t>
      </w:r>
      <w:r w:rsidR="003B77C0">
        <w:t xml:space="preserve">elect ‘New </w:t>
      </w:r>
      <w:proofErr w:type="gramStart"/>
      <w:r w:rsidR="003B77C0">
        <w:t>Notebook’</w:t>
      </w:r>
      <w:proofErr w:type="gramEnd"/>
      <w:r w:rsidR="003B77C0">
        <w:t xml:space="preserve"> </w:t>
      </w:r>
    </w:p>
    <w:p w:rsidR="00711717" w:rsidP="004A7DA4" w:rsidRDefault="00E24A38" w14:paraId="21828E49" w14:textId="31711EB1">
      <w:pPr>
        <w:pStyle w:val="BodyText"/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E3CDBE" wp14:editId="7DBB6819">
            <wp:simplePos x="0" y="0"/>
            <wp:positionH relativeFrom="column">
              <wp:posOffset>-197485</wp:posOffset>
            </wp:positionH>
            <wp:positionV relativeFrom="paragraph">
              <wp:posOffset>364490</wp:posOffset>
            </wp:positionV>
            <wp:extent cx="6649720" cy="1002665"/>
            <wp:effectExtent l="0" t="0" r="0" b="6985"/>
            <wp:wrapTight wrapText="bothSides">
              <wp:wrapPolygon edited="0">
                <wp:start x="0" y="0"/>
                <wp:lineTo x="0" y="21340"/>
                <wp:lineTo x="21534" y="21340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06" t="19772" b="56376"/>
                    <a:stretch/>
                  </pic:blipFill>
                  <pic:spPr bwMode="auto">
                    <a:xfrm>
                      <a:off x="0" y="0"/>
                      <a:ext cx="6649720" cy="100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1717" w:rsidP="7CD4F2AE" w:rsidRDefault="003D268F" w14:paraId="3995A92A" w14:textId="6E561F76">
      <w:pPr>
        <w:pStyle w:val="BodyText"/>
        <w:numPr>
          <w:ilvl w:val="0"/>
          <w:numId w:val="34"/>
        </w:numPr>
        <w:rPr>
          <w:highlight w:val="yellow"/>
        </w:rPr>
      </w:pPr>
      <w:r w:rsidR="003D268F">
        <w:rPr/>
        <w:t>Download the following</w:t>
      </w:r>
      <w:r w:rsidR="003D268F">
        <w:rPr/>
        <w:t xml:space="preserve"> </w:t>
      </w:r>
      <w:r w:rsidR="003D268F">
        <w:rPr/>
        <w:t xml:space="preserve">files </w:t>
      </w:r>
      <w:r w:rsidR="219E0813">
        <w:rPr/>
        <w:t>train.csv, test.csv.</w:t>
      </w:r>
    </w:p>
    <w:p w:rsidR="003D268F" w:rsidP="008E49F8" w:rsidRDefault="00FC3076" w14:paraId="0F565E85" w14:textId="40D04A6F">
      <w:pPr>
        <w:pStyle w:val="BodyText"/>
        <w:numPr>
          <w:ilvl w:val="0"/>
          <w:numId w:val="34"/>
        </w:numPr>
      </w:pPr>
      <w:r>
        <w:t xml:space="preserve">Click on the folder icon on the left-hand side of the screen. Drag train.csv and test.csv into the window to upload them to your </w:t>
      </w:r>
      <w:r w:rsidR="0049370E">
        <w:t xml:space="preserve">notebook environment. </w:t>
      </w:r>
      <w:r w:rsidR="00CB2DC2">
        <w:t xml:space="preserve">For the moment, we will be focusing on </w:t>
      </w:r>
      <w:r w:rsidRPr="00CB2DC2" w:rsidR="00CB2DC2">
        <w:rPr>
          <w:b/>
          <w:bCs/>
        </w:rPr>
        <w:t>train.csv</w:t>
      </w:r>
      <w:r w:rsidR="00CB2DC2">
        <w:t xml:space="preserve"> which contains data from 891 passengers. This is the data our model will learn from </w:t>
      </w:r>
      <w:proofErr w:type="gramStart"/>
      <w:r w:rsidR="00CB2DC2">
        <w:t>in order to</w:t>
      </w:r>
      <w:proofErr w:type="gramEnd"/>
      <w:r w:rsidR="00CB2DC2">
        <w:t xml:space="preserve"> make predictions.</w:t>
      </w:r>
    </w:p>
    <w:p w:rsidR="0049370E" w:rsidP="0049370E" w:rsidRDefault="0049370E" w14:paraId="249E7164" w14:textId="060182CE">
      <w:pPr>
        <w:pStyle w:val="BodyText"/>
      </w:pPr>
      <w:r>
        <w:rPr>
          <w:noProof/>
        </w:rPr>
        <w:drawing>
          <wp:inline distT="0" distB="0" distL="0" distR="0" wp14:anchorId="0303CFFD" wp14:editId="7C9029EE">
            <wp:extent cx="1657985" cy="12666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029" t="24753" r="41148" b="53877"/>
                    <a:stretch/>
                  </pic:blipFill>
                  <pic:spPr bwMode="auto">
                    <a:xfrm>
                      <a:off x="0" y="0"/>
                      <a:ext cx="1663791" cy="1271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2DA" w:rsidP="0049370E" w:rsidRDefault="00384C00" w14:paraId="28324BF8" w14:textId="328B8080">
      <w:pPr>
        <w:pStyle w:val="BodyText"/>
      </w:pPr>
      <w:r>
        <w:t xml:space="preserve">There are </w:t>
      </w:r>
      <w:r w:rsidR="00903385">
        <w:t xml:space="preserve">lots of different types of Machine Learning models, each of which serve different purposes. </w:t>
      </w:r>
      <w:r w:rsidR="009C77C4">
        <w:t xml:space="preserve">For example, </w:t>
      </w:r>
      <w:r w:rsidRPr="003952B2" w:rsidR="003952B2">
        <w:rPr>
          <w:b/>
          <w:bCs/>
        </w:rPr>
        <w:t>R</w:t>
      </w:r>
      <w:r w:rsidRPr="003952B2" w:rsidR="00903385">
        <w:rPr>
          <w:b/>
          <w:bCs/>
        </w:rPr>
        <w:t>egression</w:t>
      </w:r>
      <w:r w:rsidR="00903385">
        <w:t xml:space="preserve"> models</w:t>
      </w:r>
      <w:r w:rsidR="006337D5">
        <w:t xml:space="preserve"> are used to predict a specific </w:t>
      </w:r>
      <w:r w:rsidR="009C77C4">
        <w:t>number</w:t>
      </w:r>
      <w:r w:rsidR="00C9594F">
        <w:t xml:space="preserve"> (continuous variables)</w:t>
      </w:r>
      <w:r w:rsidR="009C77C4">
        <w:t>,</w:t>
      </w:r>
      <w:r w:rsidR="00761B3C">
        <w:t xml:space="preserve"> such as predicting future house prices</w:t>
      </w:r>
      <w:r w:rsidR="009C77C4">
        <w:t xml:space="preserve">, whereas </w:t>
      </w:r>
      <w:r w:rsidRPr="003952B2" w:rsidR="009C77C4">
        <w:rPr>
          <w:b/>
          <w:bCs/>
        </w:rPr>
        <w:t>C</w:t>
      </w:r>
      <w:r w:rsidRPr="003952B2" w:rsidR="00761B3C">
        <w:rPr>
          <w:b/>
          <w:bCs/>
        </w:rPr>
        <w:t>lassification</w:t>
      </w:r>
      <w:r w:rsidR="00761B3C">
        <w:t xml:space="preserve"> models </w:t>
      </w:r>
      <w:r w:rsidR="00A66857">
        <w:t xml:space="preserve">predict </w:t>
      </w:r>
      <w:r w:rsidR="00C0306C">
        <w:t>discrete variables (meaning different categories), such as whether an image is of a cat or a dog</w:t>
      </w:r>
      <w:r w:rsidR="003952B2">
        <w:t>.</w:t>
      </w:r>
      <w:r w:rsidR="00A74E96">
        <w:t xml:space="preserve"> </w:t>
      </w:r>
    </w:p>
    <w:p w:rsidR="003952B2" w:rsidP="0049370E" w:rsidRDefault="003952B2" w14:paraId="7521858A" w14:textId="41863BDD">
      <w:pPr>
        <w:pStyle w:val="BodyText"/>
      </w:pPr>
      <w:r>
        <w:t xml:space="preserve">As </w:t>
      </w:r>
      <w:r w:rsidR="00684540">
        <w:t>we will be predicting whether a passenger survives the sinking of the Titanic</w:t>
      </w:r>
      <w:r w:rsidR="00522D81">
        <w:t xml:space="preserve">, we will be creating a </w:t>
      </w:r>
      <w:r w:rsidR="00522D81">
        <w:rPr>
          <w:b/>
          <w:bCs/>
        </w:rPr>
        <w:t xml:space="preserve">Binary Classification </w:t>
      </w:r>
      <w:r w:rsidR="00522D81">
        <w:t>model</w:t>
      </w:r>
      <w:r w:rsidR="009727B9">
        <w:t xml:space="preserve"> where there are only two possible outcomes: </w:t>
      </w:r>
      <w:r w:rsidR="009727B9">
        <w:br/>
      </w:r>
      <w:r w:rsidR="009727B9">
        <w:t xml:space="preserve">1 = </w:t>
      </w:r>
      <w:r w:rsidR="003B1ACC">
        <w:t>S</w:t>
      </w:r>
      <w:r w:rsidR="009727B9">
        <w:t xml:space="preserve">urvived and 0 = </w:t>
      </w:r>
      <w:r w:rsidR="003B1ACC">
        <w:t>Not Survived.</w:t>
      </w:r>
    </w:p>
    <w:p w:rsidRPr="00522D81" w:rsidR="005B19C3" w:rsidP="0049370E" w:rsidRDefault="005B19C3" w14:paraId="077F7EC4" w14:textId="77777777">
      <w:pPr>
        <w:pStyle w:val="BodyText"/>
      </w:pPr>
    </w:p>
    <w:p w:rsidR="00191F64" w:rsidP="00146212" w:rsidRDefault="003B1ACC" w14:paraId="75246DA3" w14:textId="7CE451DC">
      <w:pPr>
        <w:pStyle w:val="BodyText"/>
        <w:numPr>
          <w:ilvl w:val="0"/>
          <w:numId w:val="36"/>
        </w:numPr>
      </w:pPr>
      <w:r>
        <w:t>The Google</w:t>
      </w:r>
      <w:r w:rsidR="001E560F">
        <w:t xml:space="preserve"> </w:t>
      </w:r>
      <w:proofErr w:type="spellStart"/>
      <w:r w:rsidR="001E560F">
        <w:t>colab</w:t>
      </w:r>
      <w:proofErr w:type="spellEnd"/>
      <w:r w:rsidR="001E560F">
        <w:t xml:space="preserve"> notebook is made up of ‘</w:t>
      </w:r>
      <w:proofErr w:type="gramStart"/>
      <w:r w:rsidR="001E560F">
        <w:t>cells’</w:t>
      </w:r>
      <w:proofErr w:type="gramEnd"/>
      <w:r w:rsidR="001E560F">
        <w:t xml:space="preserve">. Within each </w:t>
      </w:r>
      <w:r w:rsidR="009F01CD">
        <w:t xml:space="preserve">cell </w:t>
      </w:r>
      <w:r w:rsidR="00355C6E">
        <w:t>you</w:t>
      </w:r>
      <w:r w:rsidR="009F01CD">
        <w:t xml:space="preserve"> can insert blocks of code to perform specific tasks. Unlike a traditional program</w:t>
      </w:r>
      <w:r w:rsidR="00C500C5">
        <w:t xml:space="preserve">ming where you run your entire program, you can run each cell independently by pressing the </w:t>
      </w:r>
      <w:r w:rsidRPr="009134A1" w:rsidR="00C500C5">
        <w:rPr>
          <w:b/>
          <w:bCs/>
        </w:rPr>
        <w:t>play button</w:t>
      </w:r>
      <w:r w:rsidR="00C500C5">
        <w:t>, or</w:t>
      </w:r>
      <w:r w:rsidR="00361EE3">
        <w:t xml:space="preserve"> by pressing </w:t>
      </w:r>
      <w:r w:rsidRPr="009134A1" w:rsidR="00361EE3">
        <w:rPr>
          <w:b/>
          <w:bCs/>
        </w:rPr>
        <w:t>Shift</w:t>
      </w:r>
      <w:r w:rsidR="00361EE3">
        <w:t xml:space="preserve"> and </w:t>
      </w:r>
      <w:r w:rsidRPr="009134A1" w:rsidR="00361EE3">
        <w:rPr>
          <w:b/>
          <w:bCs/>
        </w:rPr>
        <w:t>Enter</w:t>
      </w:r>
      <w:r w:rsidR="00361EE3">
        <w:t xml:space="preserve"> together.</w:t>
      </w:r>
    </w:p>
    <w:p w:rsidR="00EC4EEA" w:rsidP="00EC4EEA" w:rsidRDefault="00361EE3" w14:paraId="08C42D13" w14:textId="75F80EDD">
      <w:pPr>
        <w:pStyle w:val="BodyText"/>
        <w:numPr>
          <w:ilvl w:val="1"/>
          <w:numId w:val="36"/>
        </w:numPr>
      </w:pPr>
      <w:r>
        <w:t xml:space="preserve">After running a cell, you will see a new cell is automatically generated </w:t>
      </w:r>
      <w:r w:rsidR="00EA5FBC">
        <w:t xml:space="preserve">below. You can also manually create cells by selecting </w:t>
      </w:r>
      <w:r w:rsidRPr="009134A1" w:rsidR="00EA5FBC">
        <w:rPr>
          <w:b/>
          <w:bCs/>
        </w:rPr>
        <w:t>Insert</w:t>
      </w:r>
      <w:r w:rsidR="00EA5FBC">
        <w:t xml:space="preserve"> and </w:t>
      </w:r>
      <w:r w:rsidRPr="009134A1" w:rsidR="009134A1">
        <w:rPr>
          <w:b/>
          <w:bCs/>
        </w:rPr>
        <w:t>Code Cell</w:t>
      </w:r>
      <w:r w:rsidR="009134A1">
        <w:t xml:space="preserve"> from the navigation menu.</w:t>
      </w:r>
    </w:p>
    <w:p w:rsidR="004F1273" w:rsidP="004363AB" w:rsidRDefault="00F16A75" w14:paraId="4AB3D9F2" w14:textId="6CCAAB96">
      <w:pPr>
        <w:pStyle w:val="BodyText"/>
        <w:numPr>
          <w:ilvl w:val="0"/>
          <w:numId w:val="38"/>
        </w:numPr>
      </w:pPr>
      <w:r>
        <w:t>Copy the following code into your first cell</w:t>
      </w:r>
      <w:r w:rsidR="004F1273">
        <w:t xml:space="preserve"> and run it. </w:t>
      </w:r>
      <w:r w:rsidR="005C70DF">
        <w:br/>
      </w:r>
      <w:r w:rsidR="005C70DF">
        <w:t xml:space="preserve">The code performs two functions. It imports two libraries </w:t>
      </w:r>
      <w:proofErr w:type="spellStart"/>
      <w:r w:rsidR="005C70DF">
        <w:rPr>
          <w:i/>
          <w:iCs/>
        </w:rPr>
        <w:t>numpy</w:t>
      </w:r>
      <w:proofErr w:type="spellEnd"/>
      <w:r w:rsidR="005C70DF">
        <w:t xml:space="preserve"> and </w:t>
      </w:r>
      <w:r w:rsidR="008231F1">
        <w:rPr>
          <w:i/>
          <w:iCs/>
        </w:rPr>
        <w:t>pandas</w:t>
      </w:r>
      <w:r w:rsidR="008231F1">
        <w:t xml:space="preserve"> into our </w:t>
      </w:r>
      <w:r w:rsidR="00034C27">
        <w:t>notebook and</w:t>
      </w:r>
      <w:r w:rsidR="008231F1">
        <w:t xml:space="preserve"> creates a </w:t>
      </w:r>
      <w:proofErr w:type="spellStart"/>
      <w:r w:rsidR="008231F1">
        <w:t>dataframe</w:t>
      </w:r>
      <w:proofErr w:type="spellEnd"/>
      <w:r w:rsidR="008231F1">
        <w:t xml:space="preserve"> (</w:t>
      </w:r>
      <w:proofErr w:type="gramStart"/>
      <w:r w:rsidR="008231F1">
        <w:t>similar to</w:t>
      </w:r>
      <w:proofErr w:type="gramEnd"/>
      <w:r w:rsidR="008231F1">
        <w:t xml:space="preserve"> a spreadsheet) called </w:t>
      </w:r>
      <w:proofErr w:type="spellStart"/>
      <w:r w:rsidR="008231F1">
        <w:rPr>
          <w:b/>
          <w:bCs/>
        </w:rPr>
        <w:t>train_df</w:t>
      </w:r>
      <w:proofErr w:type="spellEnd"/>
      <w:r w:rsidR="008231F1">
        <w:t xml:space="preserve"> from the train.csv file.</w:t>
      </w:r>
    </w:p>
    <w:p w:rsidRPr="00F16A75" w:rsidR="00F16A75" w:rsidP="00F16A75" w:rsidRDefault="00F16A75" w14:paraId="786841DD" w14:textId="120F6160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F16A75">
        <w:rPr>
          <w:rFonts w:ascii="Courier New" w:hAnsi="Courier New" w:eastAsia="Times New Roman" w:cs="Courier New"/>
          <w:color w:val="AF00DB"/>
          <w:sz w:val="21"/>
          <w:szCs w:val="21"/>
          <w:lang w:eastAsia="en-GB"/>
        </w:rPr>
        <w:t>import</w:t>
      </w:r>
      <w:r w:rsidRPr="00F16A7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F16A7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numpy</w:t>
      </w:r>
      <w:proofErr w:type="spellEnd"/>
      <w:r w:rsidRPr="00F16A7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</w:t>
      </w:r>
      <w:r w:rsidRPr="00F16A75">
        <w:rPr>
          <w:rFonts w:ascii="Courier New" w:hAnsi="Courier New" w:eastAsia="Times New Roman" w:cs="Courier New"/>
          <w:color w:val="AF00DB"/>
          <w:sz w:val="21"/>
          <w:szCs w:val="21"/>
          <w:lang w:eastAsia="en-GB"/>
        </w:rPr>
        <w:t>as</w:t>
      </w:r>
      <w:r w:rsidRPr="00F16A7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np </w:t>
      </w:r>
      <w:r w:rsidRPr="00F16A75">
        <w:rPr>
          <w:rFonts w:ascii="Courier New" w:hAnsi="Courier New" w:eastAsia="Times New Roman" w:cs="Courier New"/>
          <w:color w:val="008000"/>
          <w:sz w:val="21"/>
          <w:szCs w:val="21"/>
          <w:lang w:eastAsia="en-GB"/>
        </w:rPr>
        <w:t xml:space="preserve">#commonly used library used for scientific </w:t>
      </w:r>
      <w:proofErr w:type="gramStart"/>
      <w:r w:rsidRPr="00F16A75">
        <w:rPr>
          <w:rFonts w:ascii="Courier New" w:hAnsi="Courier New" w:eastAsia="Times New Roman" w:cs="Courier New"/>
          <w:color w:val="008000"/>
          <w:sz w:val="21"/>
          <w:szCs w:val="21"/>
          <w:lang w:eastAsia="en-GB"/>
        </w:rPr>
        <w:t>computing</w:t>
      </w:r>
      <w:proofErr w:type="gramEnd"/>
    </w:p>
    <w:p w:rsidRPr="00F16A75" w:rsidR="00F16A75" w:rsidP="00F16A75" w:rsidRDefault="00F16A75" w14:paraId="54DBD431" w14:textId="47CFD2A9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F16A75">
        <w:rPr>
          <w:rFonts w:ascii="Courier New" w:hAnsi="Courier New" w:eastAsia="Times New Roman" w:cs="Courier New"/>
          <w:color w:val="AF00DB"/>
          <w:sz w:val="21"/>
          <w:szCs w:val="21"/>
          <w:lang w:eastAsia="en-GB"/>
        </w:rPr>
        <w:t>import</w:t>
      </w:r>
      <w:r w:rsidRPr="00F16A7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pandas </w:t>
      </w:r>
      <w:r w:rsidRPr="00F16A75">
        <w:rPr>
          <w:rFonts w:ascii="Courier New" w:hAnsi="Courier New" w:eastAsia="Times New Roman" w:cs="Courier New"/>
          <w:color w:val="AF00DB"/>
          <w:sz w:val="21"/>
          <w:szCs w:val="21"/>
          <w:lang w:eastAsia="en-GB"/>
        </w:rPr>
        <w:t>as</w:t>
      </w:r>
      <w:r w:rsidRPr="00F16A7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pd </w:t>
      </w:r>
      <w:r w:rsidRPr="00F16A75">
        <w:rPr>
          <w:rFonts w:ascii="Courier New" w:hAnsi="Courier New" w:eastAsia="Times New Roman" w:cs="Courier New"/>
          <w:color w:val="008000"/>
          <w:sz w:val="21"/>
          <w:szCs w:val="21"/>
          <w:lang w:eastAsia="en-GB"/>
        </w:rPr>
        <w:t xml:space="preserve">#pandas </w:t>
      </w:r>
      <w:proofErr w:type="spellStart"/>
      <w:r w:rsidRPr="00F16A75">
        <w:rPr>
          <w:rFonts w:ascii="Courier New" w:hAnsi="Courier New" w:eastAsia="Times New Roman" w:cs="Courier New"/>
          <w:color w:val="008000"/>
          <w:sz w:val="21"/>
          <w:szCs w:val="21"/>
          <w:lang w:eastAsia="en-GB"/>
        </w:rPr>
        <w:t>dataframes</w:t>
      </w:r>
      <w:proofErr w:type="spellEnd"/>
      <w:r w:rsidRPr="00F16A75">
        <w:rPr>
          <w:rFonts w:ascii="Courier New" w:hAnsi="Courier New" w:eastAsia="Times New Roman" w:cs="Courier New"/>
          <w:color w:val="008000"/>
          <w:sz w:val="21"/>
          <w:szCs w:val="21"/>
          <w:lang w:eastAsia="en-GB"/>
        </w:rPr>
        <w:t xml:space="preserve"> are what we will use to hold our data - similar to an excel </w:t>
      </w:r>
      <w:proofErr w:type="gramStart"/>
      <w:r w:rsidRPr="00F16A75">
        <w:rPr>
          <w:rFonts w:ascii="Courier New" w:hAnsi="Courier New" w:eastAsia="Times New Roman" w:cs="Courier New"/>
          <w:color w:val="008000"/>
          <w:sz w:val="21"/>
          <w:szCs w:val="21"/>
          <w:lang w:eastAsia="en-GB"/>
        </w:rPr>
        <w:t>spreadsheet</w:t>
      </w:r>
      <w:proofErr w:type="gramEnd"/>
    </w:p>
    <w:p w:rsidRPr="005B19C3" w:rsidR="00757340" w:rsidP="005B19C3" w:rsidRDefault="004363AB" w14:paraId="5B8C1BF3" w14:textId="05969FF5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spellStart"/>
      <w:r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train_</w:t>
      </w:r>
      <w:r w:rsidRPr="00F16A75" w:rsidR="00F16A7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df</w:t>
      </w:r>
      <w:proofErr w:type="spellEnd"/>
      <w:r w:rsidRPr="00F16A75" w:rsidR="00F16A7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F16A75" w:rsidR="00F16A7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pd.read</w:t>
      </w:r>
      <w:proofErr w:type="gramEnd"/>
      <w:r w:rsidRPr="00F16A75" w:rsidR="00F16A7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_csv</w:t>
      </w:r>
      <w:proofErr w:type="spellEnd"/>
      <w:r w:rsidRPr="00F16A75" w:rsidR="00F16A7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</w:t>
      </w:r>
      <w:r w:rsidRPr="00F16A75" w:rsidR="00F16A75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"train.csv"</w:t>
      </w:r>
      <w:r w:rsidRPr="00F16A75" w:rsidR="00F16A7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</w:t>
      </w:r>
    </w:p>
    <w:p w:rsidR="005B19C3" w:rsidP="005B19C3" w:rsidRDefault="005B19C3" w14:paraId="7AC3CB4A" w14:textId="77777777">
      <w:pPr>
        <w:pStyle w:val="BodyText"/>
        <w:ind w:left="720"/>
      </w:pPr>
    </w:p>
    <w:p w:rsidR="0079429F" w:rsidP="005B19C3" w:rsidRDefault="0079429F" w14:paraId="315DA6F9" w14:textId="194EB007">
      <w:pPr>
        <w:pStyle w:val="BodyText"/>
        <w:numPr>
          <w:ilvl w:val="0"/>
          <w:numId w:val="38"/>
        </w:numPr>
      </w:pPr>
      <w:r>
        <w:t xml:space="preserve">You can </w:t>
      </w:r>
      <w:r w:rsidR="005C70DF">
        <w:t xml:space="preserve">preview a sample of the dataset by placing </w:t>
      </w:r>
      <w:r w:rsidR="008B51B1">
        <w:t>the following line of code in the next cell. Remember to press the play button (or Shift and Enter) to run the code.</w:t>
      </w:r>
    </w:p>
    <w:p w:rsidRPr="005B19C3" w:rsidR="00F17CBA" w:rsidP="005B19C3" w:rsidRDefault="00F17CBA" w14:paraId="2BF1BF7F" w14:textId="0C5CB1AE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spellStart"/>
      <w:r w:rsidRPr="00F17CB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train_</w:t>
      </w:r>
      <w:proofErr w:type="gramStart"/>
      <w:r w:rsidRPr="00F17CB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df.head</w:t>
      </w:r>
      <w:proofErr w:type="spellEnd"/>
      <w:proofErr w:type="gramEnd"/>
      <w:r w:rsidRPr="00F17CB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()</w:t>
      </w:r>
    </w:p>
    <w:p w:rsidR="00F17CBA" w:rsidP="00D56B7A" w:rsidRDefault="00A73A68" w14:paraId="6BBB1DB1" w14:textId="2E6F2D37">
      <w:pPr>
        <w:pStyle w:val="BodyText"/>
        <w:ind w:left="720"/>
      </w:pPr>
      <w:r>
        <w:t>The</w:t>
      </w:r>
      <w:r w:rsidR="00D56B7A">
        <w:t xml:space="preserve"> dataset has the following fields: </w:t>
      </w:r>
    </w:p>
    <w:p w:rsidR="002905A7" w:rsidP="00372637" w:rsidRDefault="00D32E84" w14:paraId="21401327" w14:textId="12EADC6A">
      <w:pPr>
        <w:pStyle w:val="BodyText"/>
        <w:ind w:left="1080"/>
      </w:pPr>
      <w:proofErr w:type="spellStart"/>
      <w:r w:rsidRPr="00360805">
        <w:rPr>
          <w:b/>
          <w:bCs/>
        </w:rPr>
        <w:t>PassengerId</w:t>
      </w:r>
      <w:proofErr w:type="spellEnd"/>
      <w:r>
        <w:t xml:space="preserve"> – unique identifier of each passenger (not relevant to the models we will be producing)</w:t>
      </w:r>
    </w:p>
    <w:p w:rsidR="00D32E84" w:rsidP="00372637" w:rsidRDefault="00D32E84" w14:paraId="15F58D2E" w14:textId="372677C9">
      <w:pPr>
        <w:pStyle w:val="BodyText"/>
        <w:ind w:left="1080"/>
      </w:pPr>
      <w:r w:rsidRPr="00360805">
        <w:rPr>
          <w:b/>
          <w:bCs/>
        </w:rPr>
        <w:t>Survived</w:t>
      </w:r>
      <w:r>
        <w:t xml:space="preserve"> – this is what we will try and predict. </w:t>
      </w:r>
      <w:r w:rsidRPr="00360805">
        <w:t>1 = Survive</w:t>
      </w:r>
      <w:r w:rsidRPr="00360805" w:rsidR="00C00558">
        <w:t>d,</w:t>
      </w:r>
      <w:r w:rsidRPr="00360805" w:rsidR="00CB18B2">
        <w:t xml:space="preserve"> 0 = Not survived</w:t>
      </w:r>
    </w:p>
    <w:p w:rsidRPr="00670598" w:rsidR="00CB18B2" w:rsidP="00372637" w:rsidRDefault="00CB18B2" w14:paraId="261425BF" w14:textId="7221D464">
      <w:pPr>
        <w:pStyle w:val="BodyText"/>
        <w:ind w:left="1080"/>
      </w:pPr>
      <w:proofErr w:type="spellStart"/>
      <w:r w:rsidRPr="00360805">
        <w:rPr>
          <w:b/>
          <w:bCs/>
        </w:rPr>
        <w:t>Pclass</w:t>
      </w:r>
      <w:proofErr w:type="spellEnd"/>
      <w:r>
        <w:t xml:space="preserve"> – Passenger class which can be used to represent the socio-economic status of the </w:t>
      </w:r>
      <w:r w:rsidR="00C00558">
        <w:t xml:space="preserve">passengers, i.e., passengers in upper class are likely to be </w:t>
      </w:r>
      <w:proofErr w:type="gramStart"/>
      <w:r w:rsidR="00C00558">
        <w:t>more wealthy</w:t>
      </w:r>
      <w:proofErr w:type="gramEnd"/>
      <w:r w:rsidR="00C00558">
        <w:t xml:space="preserve"> than those in lower class.</w:t>
      </w:r>
      <w:r w:rsidR="00C00558">
        <w:br/>
      </w:r>
      <w:r w:rsidRPr="00360805" w:rsidR="00C00558">
        <w:t>1 = Upper Class, 2 = Middle Class, 3 = Lower Class</w:t>
      </w:r>
    </w:p>
    <w:p w:rsidR="00EE3EB1" w:rsidP="00372637" w:rsidRDefault="00670598" w14:paraId="6E6AFB20" w14:textId="24DC7ABD">
      <w:pPr>
        <w:pStyle w:val="BodyText"/>
        <w:ind w:left="1080"/>
      </w:pPr>
      <w:r w:rsidRPr="00360805">
        <w:rPr>
          <w:b/>
          <w:bCs/>
        </w:rPr>
        <w:t>Name</w:t>
      </w:r>
      <w:r>
        <w:t xml:space="preserve"> </w:t>
      </w:r>
      <w:r w:rsidR="000E7293">
        <w:t>–</w:t>
      </w:r>
      <w:r w:rsidR="005B19C3">
        <w:t>The passenger’s</w:t>
      </w:r>
      <w:r w:rsidR="000E7293">
        <w:t xml:space="preserve"> name</w:t>
      </w:r>
      <w:r w:rsidR="009C12FF">
        <w:t xml:space="preserve">. </w:t>
      </w:r>
    </w:p>
    <w:p w:rsidR="00DC7287" w:rsidP="00372637" w:rsidRDefault="00EE3EB1" w14:paraId="667CB722" w14:textId="4844DCC5">
      <w:pPr>
        <w:pStyle w:val="BodyText"/>
        <w:ind w:left="1080"/>
      </w:pPr>
      <w:r w:rsidRPr="00360805">
        <w:rPr>
          <w:b/>
          <w:bCs/>
        </w:rPr>
        <w:t>Sex</w:t>
      </w:r>
      <w:r>
        <w:t xml:space="preserve"> –</w:t>
      </w:r>
      <w:r w:rsidR="00DC7287">
        <w:t xml:space="preserve"> Whether a passenger is</w:t>
      </w:r>
      <w:r>
        <w:t xml:space="preserve"> male or female</w:t>
      </w:r>
      <w:r w:rsidR="00DC7287">
        <w:t xml:space="preserve">. </w:t>
      </w:r>
    </w:p>
    <w:p w:rsidR="002C4486" w:rsidP="00372637" w:rsidRDefault="00DC7287" w14:paraId="453C5B6C" w14:textId="77777777">
      <w:pPr>
        <w:pStyle w:val="BodyText"/>
        <w:ind w:left="1080"/>
      </w:pPr>
      <w:r w:rsidRPr="00360805">
        <w:rPr>
          <w:b/>
          <w:bCs/>
        </w:rPr>
        <w:t>Age</w:t>
      </w:r>
      <w:r w:rsidR="009C12FF">
        <w:t xml:space="preserve"> </w:t>
      </w:r>
      <w:r>
        <w:t>– the age</w:t>
      </w:r>
      <w:r w:rsidR="00854509">
        <w:t xml:space="preserve"> of the passenger at the date of the journey (in years old).</w:t>
      </w:r>
    </w:p>
    <w:p w:rsidR="00620707" w:rsidP="00372637" w:rsidRDefault="002C4486" w14:paraId="04BDA7D6" w14:textId="77777777">
      <w:pPr>
        <w:pStyle w:val="BodyText"/>
        <w:ind w:left="1080"/>
      </w:pPr>
      <w:proofErr w:type="spellStart"/>
      <w:r w:rsidRPr="00360805">
        <w:rPr>
          <w:b/>
          <w:bCs/>
        </w:rPr>
        <w:t>SibSp</w:t>
      </w:r>
      <w:proofErr w:type="spellEnd"/>
      <w:r>
        <w:t xml:space="preserve"> – the total number of passengers’ siblings and spouse</w:t>
      </w:r>
      <w:r w:rsidR="00620707">
        <w:t>.</w:t>
      </w:r>
    </w:p>
    <w:p w:rsidR="00620707" w:rsidP="00372637" w:rsidRDefault="00620707" w14:paraId="72C53147" w14:textId="77777777">
      <w:pPr>
        <w:pStyle w:val="BodyText"/>
        <w:ind w:left="1080"/>
      </w:pPr>
      <w:r w:rsidRPr="00360805">
        <w:rPr>
          <w:b/>
          <w:bCs/>
        </w:rPr>
        <w:t>Parch</w:t>
      </w:r>
      <w:r>
        <w:t xml:space="preserve"> – the total number of the passengers’ parents and children. Like </w:t>
      </w:r>
      <w:proofErr w:type="spellStart"/>
      <w:r w:rsidRPr="00642F65">
        <w:t>SibSP</w:t>
      </w:r>
      <w:proofErr w:type="spellEnd"/>
      <w:r>
        <w:t>, this helps us to understand whether a specific passenger was travelling alone or as part of a family.</w:t>
      </w:r>
    </w:p>
    <w:p w:rsidR="00B44086" w:rsidP="00372637" w:rsidRDefault="00B44086" w14:paraId="096540EF" w14:textId="3DEBF1E2">
      <w:pPr>
        <w:pStyle w:val="BodyText"/>
        <w:ind w:left="1080"/>
      </w:pPr>
      <w:r>
        <w:rPr>
          <w:b/>
          <w:bCs/>
        </w:rPr>
        <w:t xml:space="preserve">Ticket </w:t>
      </w:r>
      <w:r>
        <w:t>– the passenger’s individual ticket number.</w:t>
      </w:r>
    </w:p>
    <w:p w:rsidR="00B44086" w:rsidP="00372637" w:rsidRDefault="00B44086" w14:paraId="7997FC50" w14:textId="4A8786F4">
      <w:pPr>
        <w:pStyle w:val="BodyText"/>
        <w:ind w:left="1080"/>
      </w:pPr>
      <w:r>
        <w:rPr>
          <w:b/>
          <w:bCs/>
        </w:rPr>
        <w:t>Fare</w:t>
      </w:r>
      <w:r>
        <w:t xml:space="preserve"> – how much the passenger paid for their ticket.</w:t>
      </w:r>
    </w:p>
    <w:p w:rsidR="00E85BB7" w:rsidP="00372637" w:rsidRDefault="00E85BB7" w14:paraId="2A90A807" w14:textId="641ECA40">
      <w:pPr>
        <w:pStyle w:val="BodyText"/>
        <w:ind w:left="1080"/>
      </w:pPr>
      <w:r w:rsidRPr="00A23B14">
        <w:rPr>
          <w:b/>
          <w:bCs/>
        </w:rPr>
        <w:t>Cabin</w:t>
      </w:r>
      <w:r>
        <w:t xml:space="preserve"> – the</w:t>
      </w:r>
      <w:r w:rsidR="00382BEF">
        <w:t xml:space="preserve"> passenger’s</w:t>
      </w:r>
      <w:r>
        <w:t xml:space="preserve"> cabin.</w:t>
      </w:r>
    </w:p>
    <w:p w:rsidR="00AF3906" w:rsidP="00372637" w:rsidRDefault="00E85BB7" w14:paraId="69805687" w14:textId="16AB748D">
      <w:pPr>
        <w:pStyle w:val="BodyText"/>
        <w:ind w:left="1080"/>
      </w:pPr>
      <w:r w:rsidRPr="00A23B14">
        <w:rPr>
          <w:b/>
          <w:bCs/>
        </w:rPr>
        <w:t>Embarked</w:t>
      </w:r>
      <w:r>
        <w:t xml:space="preserve"> – the port from which the passenger </w:t>
      </w:r>
      <w:r w:rsidR="00AF3906">
        <w:t>joined Titanic.</w:t>
      </w:r>
      <w:r w:rsidR="00AF3906">
        <w:br/>
      </w:r>
      <w:r w:rsidRPr="00A23B14" w:rsidR="00AF3906">
        <w:t>C = Cherbourg, Q = Queenstown, S = Southampton</w:t>
      </w:r>
      <w:r w:rsidR="00C224DB">
        <w:br/>
      </w:r>
    </w:p>
    <w:p w:rsidR="00670598" w:rsidP="00C224DB" w:rsidRDefault="00C224DB" w14:paraId="32BB0E0E" w14:textId="07963B06">
      <w:pPr>
        <w:pStyle w:val="BodyText"/>
        <w:numPr>
          <w:ilvl w:val="0"/>
          <w:numId w:val="38"/>
        </w:numPr>
      </w:pPr>
      <w:r>
        <w:t>I</w:t>
      </w:r>
      <w:r w:rsidR="006F1763">
        <w:t xml:space="preserve">n nearly </w:t>
      </w:r>
      <w:r w:rsidR="00D82AA9">
        <w:t xml:space="preserve">all real-world datasets, there are likely going to be missing pieces of information – especially in a dataset as old as this one. </w:t>
      </w:r>
      <w:r w:rsidR="001D4415">
        <w:t>The machine learning models we are going to be using require any missing values to be accounted for</w:t>
      </w:r>
      <w:r w:rsidR="00CB4531">
        <w:t xml:space="preserve"> before we can begin training. </w:t>
      </w:r>
    </w:p>
    <w:p w:rsidR="00B24C18" w:rsidP="00C224DB" w:rsidRDefault="00D204E3" w14:paraId="501078AD" w14:textId="14DA8A51">
      <w:pPr>
        <w:pStyle w:val="BodyText"/>
        <w:numPr>
          <w:ilvl w:val="0"/>
          <w:numId w:val="38"/>
        </w:numPr>
      </w:pPr>
      <w:r>
        <w:t>Place the code below i</w:t>
      </w:r>
      <w:r w:rsidR="00CB4531">
        <w:t>n the next empty cell</w:t>
      </w:r>
      <w:r>
        <w:t>. Missing information is represented by ‘</w:t>
      </w:r>
      <w:proofErr w:type="spellStart"/>
      <w:r>
        <w:t>N</w:t>
      </w:r>
      <w:r w:rsidR="00A67090">
        <w:t>aN</w:t>
      </w:r>
      <w:proofErr w:type="spellEnd"/>
      <w:proofErr w:type="gramStart"/>
      <w:r>
        <w:t>’</w:t>
      </w:r>
      <w:r w:rsidR="005015EE">
        <w:t>,</w:t>
      </w:r>
      <w:proofErr w:type="gramEnd"/>
      <w:r w:rsidR="005015EE">
        <w:t xml:space="preserve"> therefore, this piece of code is going to count all </w:t>
      </w:r>
      <w:r w:rsidR="00AD2032">
        <w:t xml:space="preserve">occurrences of </w:t>
      </w:r>
      <w:proofErr w:type="spellStart"/>
      <w:r w:rsidR="00AD2032">
        <w:t>NaN</w:t>
      </w:r>
      <w:proofErr w:type="spellEnd"/>
      <w:r w:rsidR="00AD2032">
        <w:t xml:space="preserve"> for each feature.</w:t>
      </w:r>
    </w:p>
    <w:p w:rsidRPr="009D20BB" w:rsidR="009D20BB" w:rsidP="009D20BB" w:rsidRDefault="009D20BB" w14:paraId="7064F9FD" w14:textId="77777777">
      <w:pPr>
        <w:pStyle w:val="ListParagraph"/>
        <w:numPr>
          <w:ilvl w:val="0"/>
          <w:numId w:val="0"/>
        </w:numPr>
        <w:shd w:val="clear" w:color="auto" w:fill="F7F7F7"/>
        <w:spacing w:line="285" w:lineRule="atLeast"/>
        <w:ind w:left="720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spellStart"/>
      <w:r w:rsidRPr="009D20BB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train_</w:t>
      </w:r>
      <w:proofErr w:type="gramStart"/>
      <w:r w:rsidRPr="009D20BB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df.isna</w:t>
      </w:r>
      <w:proofErr w:type="spellEnd"/>
      <w:proofErr w:type="gramEnd"/>
      <w:r w:rsidRPr="009D20BB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().</w:t>
      </w:r>
      <w:r w:rsidRPr="009D20BB">
        <w:rPr>
          <w:rFonts w:ascii="Courier New" w:hAnsi="Courier New" w:eastAsia="Times New Roman" w:cs="Courier New"/>
          <w:color w:val="795E26"/>
          <w:sz w:val="21"/>
          <w:szCs w:val="21"/>
          <w:lang w:eastAsia="en-GB"/>
        </w:rPr>
        <w:t>sum</w:t>
      </w:r>
      <w:r w:rsidRPr="009D20BB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()</w:t>
      </w:r>
    </w:p>
    <w:p w:rsidR="001F087C" w:rsidP="009D20BB" w:rsidRDefault="001F087C" w14:paraId="6B86B79D" w14:textId="77777777">
      <w:pPr>
        <w:pStyle w:val="BodyText"/>
      </w:pPr>
    </w:p>
    <w:p w:rsidR="009D20BB" w:rsidP="009D20BB" w:rsidRDefault="00E61F98" w14:paraId="15CDF9C2" w14:textId="62F2F3FA">
      <w:pPr>
        <w:pStyle w:val="BodyText"/>
        <w:numPr>
          <w:ilvl w:val="0"/>
          <w:numId w:val="38"/>
        </w:numPr>
      </w:pPr>
      <w:r>
        <w:t xml:space="preserve">Run the code in the cell (Shift + Enter) </w:t>
      </w:r>
      <w:r w:rsidR="005B19C3">
        <w:t>and you should receive the following output:</w:t>
      </w:r>
    </w:p>
    <w:p w:rsidRPr="005B19C3" w:rsidR="005B19C3" w:rsidP="005B19C3" w:rsidRDefault="005B19C3" w14:paraId="6D54ADC4" w14:textId="349AD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/>
        <w:ind w:left="720" w:right="15"/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</w:pPr>
      <w:proofErr w:type="spellStart"/>
      <w:r w:rsidRPr="005B19C3"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>PassengerId</w:t>
      </w:r>
      <w:proofErr w:type="spellEnd"/>
      <w:r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ab/>
      </w:r>
      <w:r w:rsidRPr="005B19C3"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>0</w:t>
      </w:r>
    </w:p>
    <w:p w:rsidRPr="005B19C3" w:rsidR="005B19C3" w:rsidP="005B19C3" w:rsidRDefault="005B19C3" w14:paraId="649B2CCA" w14:textId="2843D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/>
        <w:ind w:left="720" w:right="15"/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</w:pPr>
      <w:r w:rsidRPr="005B19C3"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>Survived</w:t>
      </w:r>
      <w:r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ab/>
      </w:r>
      <w:r w:rsidRPr="005B19C3"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>0</w:t>
      </w:r>
    </w:p>
    <w:p w:rsidRPr="005B19C3" w:rsidR="005B19C3" w:rsidP="005B19C3" w:rsidRDefault="005B19C3" w14:paraId="30123380" w14:textId="27113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/>
        <w:ind w:left="720" w:right="15"/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</w:pPr>
      <w:proofErr w:type="spellStart"/>
      <w:proofErr w:type="gramStart"/>
      <w:r w:rsidRPr="005B19C3"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>Pclass</w:t>
      </w:r>
      <w:proofErr w:type="spellEnd"/>
      <w:r w:rsidRPr="005B19C3"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 xml:space="preserve">  </w:t>
      </w:r>
      <w:r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ab/>
      </w:r>
      <w:proofErr w:type="gramEnd"/>
      <w:r w:rsidRPr="005B19C3"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>0</w:t>
      </w:r>
    </w:p>
    <w:p w:rsidRPr="005B19C3" w:rsidR="005B19C3" w:rsidP="005B19C3" w:rsidRDefault="005B19C3" w14:paraId="454E817A" w14:textId="4F5D8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/>
        <w:ind w:left="720" w:right="15"/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</w:pPr>
      <w:r w:rsidRPr="005B19C3"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 xml:space="preserve">Name            </w:t>
      </w:r>
      <w:r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ab/>
      </w:r>
      <w:r w:rsidRPr="005B19C3"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>0</w:t>
      </w:r>
    </w:p>
    <w:p w:rsidRPr="005B19C3" w:rsidR="005B19C3" w:rsidP="005B19C3" w:rsidRDefault="005B19C3" w14:paraId="6FCA0633" w14:textId="53563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/>
        <w:ind w:left="720" w:right="15"/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</w:pPr>
      <w:r w:rsidRPr="005B19C3"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 xml:space="preserve">Sex              </w:t>
      </w:r>
      <w:r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ab/>
      </w:r>
      <w:r w:rsidRPr="005B19C3"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>0</w:t>
      </w:r>
    </w:p>
    <w:p w:rsidRPr="005B19C3" w:rsidR="005B19C3" w:rsidP="005B19C3" w:rsidRDefault="005B19C3" w14:paraId="345CCD69" w14:textId="2EBA8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/>
        <w:ind w:left="720" w:right="15"/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</w:pPr>
      <w:r w:rsidRPr="005B19C3"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 xml:space="preserve">Age            </w:t>
      </w:r>
      <w:r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ab/>
      </w:r>
      <w:r w:rsidRPr="005B19C3"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>177</w:t>
      </w:r>
    </w:p>
    <w:p w:rsidRPr="005B19C3" w:rsidR="005B19C3" w:rsidP="005B19C3" w:rsidRDefault="005B19C3" w14:paraId="67410AC9" w14:textId="461C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/>
        <w:ind w:left="720" w:right="15"/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</w:pPr>
      <w:proofErr w:type="spellStart"/>
      <w:r w:rsidRPr="005B19C3"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>SibSp</w:t>
      </w:r>
      <w:proofErr w:type="spellEnd"/>
      <w:r w:rsidRPr="005B19C3"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 xml:space="preserve">            </w:t>
      </w:r>
      <w:r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ab/>
      </w:r>
      <w:r w:rsidRPr="005B19C3"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>0</w:t>
      </w:r>
    </w:p>
    <w:p w:rsidRPr="005B19C3" w:rsidR="005B19C3" w:rsidP="005B19C3" w:rsidRDefault="005B19C3" w14:paraId="4547B276" w14:textId="4485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/>
        <w:ind w:left="720" w:right="15"/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</w:pPr>
      <w:r w:rsidRPr="005B19C3"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 xml:space="preserve">Parch            </w:t>
      </w:r>
      <w:r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ab/>
      </w:r>
      <w:r w:rsidRPr="005B19C3"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>0</w:t>
      </w:r>
    </w:p>
    <w:p w:rsidRPr="005B19C3" w:rsidR="005B19C3" w:rsidP="005B19C3" w:rsidRDefault="005B19C3" w14:paraId="6A9632DB" w14:textId="50548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/>
        <w:ind w:left="720" w:right="15"/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</w:pPr>
      <w:r w:rsidRPr="005B19C3"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 xml:space="preserve">Ticket           </w:t>
      </w:r>
      <w:r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ab/>
      </w:r>
      <w:r w:rsidRPr="005B19C3"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>0</w:t>
      </w:r>
    </w:p>
    <w:p w:rsidRPr="005B19C3" w:rsidR="005B19C3" w:rsidP="005B19C3" w:rsidRDefault="005B19C3" w14:paraId="1F29DB2B" w14:textId="555B7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/>
        <w:ind w:left="720" w:right="15"/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</w:pPr>
      <w:r w:rsidRPr="005B19C3"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 xml:space="preserve">Fare             </w:t>
      </w:r>
      <w:r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ab/>
      </w:r>
      <w:r w:rsidRPr="005B19C3"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>0</w:t>
      </w:r>
    </w:p>
    <w:p w:rsidRPr="005B19C3" w:rsidR="005B19C3" w:rsidP="005B19C3" w:rsidRDefault="005B19C3" w14:paraId="23C9D1C5" w14:textId="31F4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/>
        <w:ind w:left="720" w:right="15"/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</w:pPr>
      <w:r w:rsidRPr="005B19C3"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 xml:space="preserve">Cabin          </w:t>
      </w:r>
      <w:r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ab/>
      </w:r>
      <w:r w:rsidRPr="005B19C3"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>687</w:t>
      </w:r>
    </w:p>
    <w:p w:rsidRPr="005B19C3" w:rsidR="005B19C3" w:rsidP="005B19C3" w:rsidRDefault="005B19C3" w14:paraId="1081418B" w14:textId="124BF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/>
        <w:ind w:left="720" w:right="15"/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</w:pPr>
      <w:r w:rsidRPr="005B19C3"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>Embarked     2</w:t>
      </w:r>
    </w:p>
    <w:p w:rsidRPr="005B19C3" w:rsidR="005B19C3" w:rsidP="005B19C3" w:rsidRDefault="005B19C3" w14:paraId="49BC363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/>
        <w:ind w:left="720" w:right="15"/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</w:pPr>
      <w:proofErr w:type="spellStart"/>
      <w:r w:rsidRPr="005B19C3"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>dtype</w:t>
      </w:r>
      <w:proofErr w:type="spellEnd"/>
      <w:r w:rsidRPr="005B19C3">
        <w:rPr>
          <w:rFonts w:ascii="var(--colab-code-font-family)" w:hAnsi="var(--colab-code-font-family)" w:eastAsia="Times New Roman" w:cs="Courier New"/>
          <w:color w:val="auto"/>
          <w:sz w:val="20"/>
          <w:szCs w:val="20"/>
          <w:lang w:eastAsia="en-GB"/>
        </w:rPr>
        <w:t>: int64</w:t>
      </w:r>
    </w:p>
    <w:p w:rsidRPr="005B19C3" w:rsidR="005B19C3" w:rsidP="005B19C3" w:rsidRDefault="005B19C3" w14:paraId="521881AD" w14:textId="62C724F3">
      <w:pPr>
        <w:pStyle w:val="ListParagraph"/>
        <w:numPr>
          <w:ilvl w:val="0"/>
          <w:numId w:val="0"/>
        </w:numPr>
        <w:spacing w:before="75"/>
        <w:ind w:left="720"/>
        <w:rPr>
          <w:rFonts w:ascii="Times New Roman" w:hAnsi="Times New Roman" w:eastAsia="Times New Roman" w:cs="Times New Roman"/>
          <w:color w:val="auto"/>
          <w:sz w:val="24"/>
          <w:lang w:eastAsia="en-GB"/>
        </w:rPr>
      </w:pPr>
    </w:p>
    <w:p w:rsidR="00AF3F49" w:rsidP="00F00838" w:rsidRDefault="00F00838" w14:paraId="3F83D5BC" w14:textId="77777777">
      <w:pPr>
        <w:pStyle w:val="BodyText"/>
        <w:numPr>
          <w:ilvl w:val="0"/>
          <w:numId w:val="38"/>
        </w:numPr>
      </w:pPr>
      <w:r>
        <w:t xml:space="preserve">From the output we can see three features </w:t>
      </w:r>
      <w:r w:rsidR="00AF3F49">
        <w:t xml:space="preserve">have missing values – </w:t>
      </w:r>
      <w:r w:rsidR="00AF3F49">
        <w:rPr>
          <w:b/>
          <w:bCs/>
        </w:rPr>
        <w:t xml:space="preserve">Cabin, Age </w:t>
      </w:r>
      <w:r w:rsidR="00AF3F49">
        <w:t xml:space="preserve">and </w:t>
      </w:r>
      <w:r w:rsidRPr="00AF3F49" w:rsidR="00AF3F49">
        <w:rPr>
          <w:b/>
          <w:bCs/>
        </w:rPr>
        <w:t>Embarked</w:t>
      </w:r>
      <w:r w:rsidR="00AF3F49">
        <w:t>.</w:t>
      </w:r>
    </w:p>
    <w:p w:rsidR="00AF3F49" w:rsidP="00AF3F49" w:rsidRDefault="00AF3F49" w14:paraId="2A61C0C3" w14:textId="7C910981">
      <w:pPr>
        <w:pStyle w:val="BodyText"/>
        <w:numPr>
          <w:ilvl w:val="1"/>
          <w:numId w:val="38"/>
        </w:numPr>
      </w:pPr>
      <w:r>
        <w:t xml:space="preserve">Cabin information </w:t>
      </w:r>
      <w:r w:rsidR="00053296">
        <w:t>is missing from over 75% of passengers</w:t>
      </w:r>
      <w:r w:rsidR="00DD77ED">
        <w:t xml:space="preserve">. Our dataset would become extremely constrained If we were to remove </w:t>
      </w:r>
      <w:proofErr w:type="gramStart"/>
      <w:r w:rsidR="00DD77ED">
        <w:t>all of</w:t>
      </w:r>
      <w:proofErr w:type="gramEnd"/>
      <w:r w:rsidR="00DD77ED">
        <w:t xml:space="preserve"> these passengers</w:t>
      </w:r>
      <w:r w:rsidR="00BE0E34">
        <w:t xml:space="preserve">. Instead, we </w:t>
      </w:r>
      <w:r w:rsidR="00162B19">
        <w:t xml:space="preserve">should drop the Cabin feature from our dataset entirely, as the </w:t>
      </w:r>
      <w:r w:rsidR="00C56963">
        <w:t xml:space="preserve">amount of missing information limits its usefulness to our model. We can drop a feature using the following code: </w:t>
      </w:r>
    </w:p>
    <w:p w:rsidRPr="00C56963" w:rsidR="00C56963" w:rsidP="00C56963" w:rsidRDefault="00C56963" w14:paraId="50A31CF8" w14:textId="77777777">
      <w:pPr>
        <w:shd w:val="clear" w:color="auto" w:fill="F7F7F7"/>
        <w:spacing w:line="285" w:lineRule="atLeast"/>
        <w:ind w:left="1440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spellStart"/>
      <w:r w:rsidRPr="00C56963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col_to_drop</w:t>
      </w:r>
      <w:proofErr w:type="spellEnd"/>
      <w:r w:rsidRPr="00C56963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= [</w:t>
      </w:r>
      <w:r w:rsidRPr="00C56963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'Cabin'</w:t>
      </w:r>
      <w:r w:rsidRPr="00C56963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]</w:t>
      </w:r>
    </w:p>
    <w:p w:rsidRPr="00C56963" w:rsidR="00C56963" w:rsidP="00C56963" w:rsidRDefault="00C56963" w14:paraId="2180DF96" w14:textId="0123ACA6">
      <w:pPr>
        <w:shd w:val="clear" w:color="auto" w:fill="F7F7F7"/>
        <w:spacing w:line="285" w:lineRule="atLeast"/>
        <w:ind w:left="1440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spellStart"/>
      <w:r w:rsidRPr="00C56963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train_</w:t>
      </w:r>
      <w:proofErr w:type="gramStart"/>
      <w:r w:rsidRPr="00C56963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df.drop</w:t>
      </w:r>
      <w:proofErr w:type="spellEnd"/>
      <w:proofErr w:type="gramEnd"/>
      <w:r w:rsidRPr="00C56963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</w:t>
      </w:r>
      <w:proofErr w:type="spellStart"/>
      <w:r w:rsidRPr="00C56963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col_to_drop</w:t>
      </w:r>
      <w:proofErr w:type="spellEnd"/>
      <w:r w:rsidRPr="00C56963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axis = </w:t>
      </w:r>
      <w:r w:rsidRPr="00C56963">
        <w:rPr>
          <w:rFonts w:ascii="Courier New" w:hAnsi="Courier New" w:eastAsia="Times New Roman" w:cs="Courier New"/>
          <w:color w:val="116644"/>
          <w:sz w:val="21"/>
          <w:szCs w:val="21"/>
          <w:lang w:eastAsia="en-GB"/>
        </w:rPr>
        <w:t>1</w:t>
      </w:r>
      <w:r w:rsidRPr="00C56963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C56963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inplace</w:t>
      </w:r>
      <w:proofErr w:type="spellEnd"/>
      <w:r w:rsidRPr="00C56963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= </w:t>
      </w:r>
      <w:r w:rsidRPr="00C56963">
        <w:rPr>
          <w:rFonts w:ascii="Courier New" w:hAnsi="Courier New" w:eastAsia="Times New Roman" w:cs="Courier New"/>
          <w:color w:val="0000FF"/>
          <w:sz w:val="21"/>
          <w:szCs w:val="21"/>
          <w:lang w:eastAsia="en-GB"/>
        </w:rPr>
        <w:t>True</w:t>
      </w:r>
      <w:r w:rsidRPr="00C56963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</w:t>
      </w:r>
    </w:p>
    <w:p w:rsidR="009056CE" w:rsidP="009056CE" w:rsidRDefault="009056CE" w14:paraId="2D1D9D85" w14:textId="77777777">
      <w:pPr>
        <w:pStyle w:val="BodyText"/>
        <w:ind w:left="1440"/>
      </w:pPr>
    </w:p>
    <w:p w:rsidR="00831538" w:rsidP="006A2E51" w:rsidRDefault="00E01CCD" w14:paraId="1ADCFA13" w14:textId="069D1476">
      <w:pPr>
        <w:pStyle w:val="BodyText"/>
        <w:numPr>
          <w:ilvl w:val="1"/>
          <w:numId w:val="38"/>
        </w:numPr>
      </w:pPr>
      <w:r>
        <w:t xml:space="preserve">Around 20% </w:t>
      </w:r>
      <w:r w:rsidR="002C0E06">
        <w:t xml:space="preserve">of passengers are missing </w:t>
      </w:r>
      <w:r w:rsidR="000D3E09">
        <w:t xml:space="preserve">data relating to their age, meaning that there is still enough data for us to work with, but we must </w:t>
      </w:r>
      <w:r w:rsidR="00741032">
        <w:t xml:space="preserve">handle the missing value. </w:t>
      </w:r>
      <w:r w:rsidR="00741032">
        <w:br/>
      </w:r>
      <w:r w:rsidR="00741032">
        <w:t xml:space="preserve">We can view the distribution of </w:t>
      </w:r>
      <w:r w:rsidR="00513E83">
        <w:t>passenger’s ages by plotting a histogram:</w:t>
      </w:r>
    </w:p>
    <w:p w:rsidR="00513E83" w:rsidP="00513E83" w:rsidRDefault="00513E83" w14:paraId="0C04D870" w14:textId="66F2CED6">
      <w:pPr>
        <w:pStyle w:val="BodyText"/>
        <w:ind w:left="1440"/>
      </w:pPr>
      <w:proofErr w:type="spellStart"/>
      <w:r w:rsidRPr="002F7556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train_df</w:t>
      </w:r>
      <w:proofErr w:type="spellEnd"/>
      <w:r w:rsidRPr="002F7556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[</w:t>
      </w:r>
      <w:r w:rsidRPr="002F7556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'Age'</w:t>
      </w:r>
      <w:proofErr w:type="gramStart"/>
      <w:r w:rsidRPr="002F7556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].</w:t>
      </w:r>
      <w:proofErr w:type="spellStart"/>
      <w:r w:rsidRPr="002F7556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plot</w:t>
      </w:r>
      <w:proofErr w:type="gramEnd"/>
      <w:r w:rsidRPr="002F7556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.hist</w:t>
      </w:r>
      <w:proofErr w:type="spellEnd"/>
      <w:r w:rsidRPr="002F7556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(bins = </w:t>
      </w:r>
      <w:r w:rsidRPr="002F7556">
        <w:rPr>
          <w:rFonts w:ascii="Courier New" w:hAnsi="Courier New" w:eastAsia="Times New Roman" w:cs="Courier New"/>
          <w:color w:val="116644"/>
          <w:sz w:val="21"/>
          <w:szCs w:val="21"/>
          <w:lang w:eastAsia="en-GB"/>
        </w:rPr>
        <w:t>40</w:t>
      </w:r>
      <w:r w:rsidRPr="002F7556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</w:t>
      </w:r>
    </w:p>
    <w:p w:rsidR="00CC095C" w:rsidP="006A14FF" w:rsidRDefault="006A14FF" w14:paraId="2ECA35B0" w14:textId="5F88DF9E">
      <w:pPr>
        <w:pStyle w:val="BodyText"/>
        <w:ind w:left="1440"/>
      </w:pPr>
      <w:r>
        <w:br/>
      </w:r>
      <w:r>
        <w:t xml:space="preserve">As the age is approximately </w:t>
      </w:r>
      <w:hyperlink w:history="1" r:id="rId14">
        <w:r w:rsidRPr="002F50E1">
          <w:rPr>
            <w:rStyle w:val="Hyperlink"/>
          </w:rPr>
          <w:t>normally distributed</w:t>
        </w:r>
      </w:hyperlink>
      <w:r w:rsidR="002F50E1">
        <w:t xml:space="preserve"> we</w:t>
      </w:r>
      <w:r w:rsidR="005327D1">
        <w:t xml:space="preserve"> </w:t>
      </w:r>
      <w:r w:rsidR="00335E8C">
        <w:t xml:space="preserve">impute </w:t>
      </w:r>
      <w:r w:rsidR="00900BCC">
        <w:t>the missing ages with the mean value of all passenger</w:t>
      </w:r>
      <w:r w:rsidR="00777DF8">
        <w:t xml:space="preserve">s’ ages. This approach avoids adding any bias to our modules, but its simplistic approach </w:t>
      </w:r>
      <w:r w:rsidR="008C6635">
        <w:t xml:space="preserve">could potentially hamper our model’s performance as it makes any true </w:t>
      </w:r>
      <w:r w:rsidR="001A7845">
        <w:t>relationships</w:t>
      </w:r>
      <w:r w:rsidR="008C6635">
        <w:t xml:space="preserve"> with </w:t>
      </w:r>
      <w:r w:rsidR="001A7845">
        <w:t>this feature harder to establish.</w:t>
      </w:r>
    </w:p>
    <w:p w:rsidRPr="00E40C6C" w:rsidR="001A7845" w:rsidP="001A7845" w:rsidRDefault="001A7845" w14:paraId="3AE69B73" w14:textId="77777777">
      <w:pPr>
        <w:shd w:val="clear" w:color="auto" w:fill="F7F7F7"/>
        <w:spacing w:line="285" w:lineRule="atLeast"/>
        <w:ind w:left="1440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spellStart"/>
      <w:r w:rsidRPr="00E40C6C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train_df</w:t>
      </w:r>
      <w:proofErr w:type="spellEnd"/>
      <w:r w:rsidRPr="00E40C6C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[</w:t>
      </w:r>
      <w:r w:rsidRPr="00E40C6C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'Age'</w:t>
      </w:r>
      <w:proofErr w:type="gramStart"/>
      <w:r w:rsidRPr="00E40C6C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].</w:t>
      </w:r>
      <w:proofErr w:type="spellStart"/>
      <w:r w:rsidRPr="00E40C6C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fillna</w:t>
      </w:r>
      <w:proofErr w:type="spellEnd"/>
      <w:proofErr w:type="gramEnd"/>
      <w:r w:rsidRPr="00E40C6C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</w:t>
      </w:r>
      <w:proofErr w:type="spellStart"/>
      <w:r w:rsidRPr="00E40C6C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train_df</w:t>
      </w:r>
      <w:proofErr w:type="spellEnd"/>
      <w:r w:rsidRPr="00E40C6C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[</w:t>
      </w:r>
      <w:r w:rsidRPr="00E40C6C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'Age'</w:t>
      </w:r>
      <w:r w:rsidRPr="00E40C6C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].mean(), </w:t>
      </w:r>
      <w:proofErr w:type="spellStart"/>
      <w:r w:rsidRPr="00E40C6C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inplace</w:t>
      </w:r>
      <w:proofErr w:type="spellEnd"/>
      <w:r w:rsidRPr="00E40C6C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= </w:t>
      </w:r>
      <w:r w:rsidRPr="00E40C6C">
        <w:rPr>
          <w:rFonts w:ascii="Courier New" w:hAnsi="Courier New" w:eastAsia="Times New Roman" w:cs="Courier New"/>
          <w:color w:val="0000FF"/>
          <w:sz w:val="21"/>
          <w:szCs w:val="21"/>
          <w:lang w:eastAsia="en-GB"/>
        </w:rPr>
        <w:t>True</w:t>
      </w:r>
      <w:r w:rsidRPr="00E40C6C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</w:t>
      </w:r>
    </w:p>
    <w:p w:rsidR="001A7845" w:rsidP="006A14FF" w:rsidRDefault="001A7845" w14:paraId="0A13F690" w14:textId="77777777">
      <w:pPr>
        <w:pStyle w:val="BodyText"/>
        <w:ind w:left="1440"/>
      </w:pPr>
    </w:p>
    <w:p w:rsidR="00767BAD" w:rsidP="006A2E51" w:rsidRDefault="001A7845" w14:paraId="1453ADC3" w14:textId="5768E85F">
      <w:pPr>
        <w:pStyle w:val="BodyText"/>
        <w:numPr>
          <w:ilvl w:val="1"/>
          <w:numId w:val="38"/>
        </w:numPr>
      </w:pPr>
      <w:r>
        <w:t>Similarly, o</w:t>
      </w:r>
      <w:r w:rsidR="00767BAD">
        <w:t xml:space="preserve">nly two passengers missing </w:t>
      </w:r>
      <w:r w:rsidR="00E52846">
        <w:t xml:space="preserve">information regarding where they </w:t>
      </w:r>
      <w:r w:rsidR="00767BAD">
        <w:t>embarked</w:t>
      </w:r>
      <w:r w:rsidR="00E52846">
        <w:t xml:space="preserve"> from. As this is a categorical variable, we can </w:t>
      </w:r>
      <w:r w:rsidR="00767BAD">
        <w:t>use</w:t>
      </w:r>
      <w:r w:rsidR="00E52846">
        <w:t xml:space="preserve"> the</w:t>
      </w:r>
      <w:r w:rsidR="00767BAD">
        <w:t xml:space="preserve"> most common value (</w:t>
      </w:r>
      <w:r w:rsidR="00E52846">
        <w:t xml:space="preserve">the </w:t>
      </w:r>
      <w:r w:rsidR="00767BAD">
        <w:t>mode)</w:t>
      </w:r>
      <w:r w:rsidR="00E52846">
        <w:t xml:space="preserve">. </w:t>
      </w:r>
      <w:r w:rsidR="008414CB">
        <w:t>The small number of missing values for this feature are not likely to have a significant impact on the performance of our model.</w:t>
      </w:r>
    </w:p>
    <w:p w:rsidRPr="00DC6BD4" w:rsidR="00DC6BD4" w:rsidP="008414CB" w:rsidRDefault="00DC6BD4" w14:paraId="7AADD7D2" w14:textId="77777777">
      <w:pPr>
        <w:shd w:val="clear" w:color="auto" w:fill="F7F7F7"/>
        <w:spacing w:line="285" w:lineRule="atLeast"/>
        <w:ind w:left="1440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spellStart"/>
      <w:r w:rsidRPr="00DC6BD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train_df</w:t>
      </w:r>
      <w:proofErr w:type="spellEnd"/>
      <w:r w:rsidRPr="00DC6BD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[</w:t>
      </w:r>
      <w:r w:rsidRPr="00DC6BD4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'Embarked'</w:t>
      </w:r>
      <w:proofErr w:type="gramStart"/>
      <w:r w:rsidRPr="00DC6BD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].</w:t>
      </w:r>
      <w:proofErr w:type="spellStart"/>
      <w:r w:rsidRPr="00DC6BD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fillna</w:t>
      </w:r>
      <w:proofErr w:type="spellEnd"/>
      <w:proofErr w:type="gramEnd"/>
      <w:r w:rsidRPr="00DC6BD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</w:t>
      </w:r>
      <w:proofErr w:type="spellStart"/>
      <w:r w:rsidRPr="00DC6BD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train_df</w:t>
      </w:r>
      <w:proofErr w:type="spellEnd"/>
      <w:r w:rsidRPr="00DC6BD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[</w:t>
      </w:r>
      <w:r w:rsidRPr="00DC6BD4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'Embarked'</w:t>
      </w:r>
      <w:r w:rsidRPr="00DC6BD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].mode()[</w:t>
      </w:r>
      <w:r w:rsidRPr="00DC6BD4">
        <w:rPr>
          <w:rFonts w:ascii="Courier New" w:hAnsi="Courier New" w:eastAsia="Times New Roman" w:cs="Courier New"/>
          <w:color w:val="116644"/>
          <w:sz w:val="21"/>
          <w:szCs w:val="21"/>
          <w:lang w:eastAsia="en-GB"/>
        </w:rPr>
        <w:t>0</w:t>
      </w:r>
      <w:r w:rsidRPr="00DC6BD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], </w:t>
      </w:r>
      <w:proofErr w:type="spellStart"/>
      <w:r w:rsidRPr="00DC6BD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inplace</w:t>
      </w:r>
      <w:proofErr w:type="spellEnd"/>
      <w:r w:rsidRPr="00DC6BD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= </w:t>
      </w:r>
      <w:r w:rsidRPr="00DC6BD4">
        <w:rPr>
          <w:rFonts w:ascii="Courier New" w:hAnsi="Courier New" w:eastAsia="Times New Roman" w:cs="Courier New"/>
          <w:color w:val="0000FF"/>
          <w:sz w:val="21"/>
          <w:szCs w:val="21"/>
          <w:lang w:eastAsia="en-GB"/>
        </w:rPr>
        <w:t>True</w:t>
      </w:r>
      <w:r w:rsidRPr="00DC6BD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</w:t>
      </w:r>
    </w:p>
    <w:p w:rsidR="00B350A9" w:rsidP="00B350A9" w:rsidRDefault="00B350A9" w14:paraId="26D433E6" w14:textId="77777777">
      <w:pPr>
        <w:pStyle w:val="BodyText"/>
      </w:pPr>
    </w:p>
    <w:p w:rsidRPr="00BE2702" w:rsidR="00BE2702" w:rsidP="00B350A9" w:rsidRDefault="00D013AD" w14:paraId="015F75D4" w14:textId="7365F676">
      <w:pPr>
        <w:pStyle w:val="BodyText"/>
      </w:pPr>
      <w:r>
        <w:t xml:space="preserve">You should </w:t>
      </w:r>
      <w:r w:rsidR="00A216CA">
        <w:t xml:space="preserve">use </w:t>
      </w:r>
      <w:r>
        <w:t xml:space="preserve">the </w:t>
      </w:r>
      <w:r w:rsidR="00A216CA">
        <w:t xml:space="preserve">example of dropping the </w:t>
      </w:r>
      <w:r w:rsidR="00BE2702">
        <w:t>C</w:t>
      </w:r>
      <w:r w:rsidR="00A216CA">
        <w:t xml:space="preserve">abin column to </w:t>
      </w:r>
      <w:r w:rsidR="003412EE">
        <w:t xml:space="preserve">also drop </w:t>
      </w:r>
      <w:r w:rsidR="002774E0">
        <w:t>N</w:t>
      </w:r>
      <w:r w:rsidR="003412EE">
        <w:t xml:space="preserve">ame and </w:t>
      </w:r>
      <w:r w:rsidR="002774E0">
        <w:t>T</w:t>
      </w:r>
      <w:r w:rsidR="003412EE">
        <w:t>icket</w:t>
      </w:r>
      <w:r>
        <w:t xml:space="preserve"> as these are unique </w:t>
      </w:r>
      <w:r w:rsidR="0096683B">
        <w:t xml:space="preserve">pieces of information to each passenger and as such, will not </w:t>
      </w:r>
      <w:r w:rsidR="00814414">
        <w:t>be useful to our models.</w:t>
      </w:r>
      <w:r w:rsidR="0096683B">
        <w:t xml:space="preserve"> </w:t>
      </w:r>
      <w:r w:rsidR="00BE2702">
        <w:rPr>
          <w:b/>
          <w:bCs/>
        </w:rPr>
        <w:t xml:space="preserve">Note. </w:t>
      </w:r>
      <w:r w:rsidR="00BE2702">
        <w:t>Do not drop the Passenger ID Column.</w:t>
      </w:r>
    </w:p>
    <w:p w:rsidR="0060487B" w:rsidP="0060487B" w:rsidRDefault="001D4549" w14:paraId="5ECD64EB" w14:textId="6D1221A3">
      <w:pPr>
        <w:pStyle w:val="BodyText"/>
      </w:pPr>
      <w:r>
        <w:t>All</w:t>
      </w:r>
      <w:r w:rsidR="008204AF">
        <w:t xml:space="preserve"> remaining</w:t>
      </w:r>
      <w:r>
        <w:t xml:space="preserve"> columns (a.k.a. features) are now </w:t>
      </w:r>
      <w:r w:rsidR="008204AF">
        <w:t xml:space="preserve">numeric, </w:t>
      </w:r>
      <w:proofErr w:type="gramStart"/>
      <w:r w:rsidR="008204AF">
        <w:t>with the exception of</w:t>
      </w:r>
      <w:proofErr w:type="gramEnd"/>
      <w:r w:rsidR="008204AF">
        <w:t xml:space="preserve"> Sex and Embarked. </w:t>
      </w:r>
      <w:proofErr w:type="gramStart"/>
      <w:r w:rsidR="008204AF">
        <w:t>In order for</w:t>
      </w:r>
      <w:proofErr w:type="gramEnd"/>
      <w:r w:rsidR="008204AF">
        <w:t xml:space="preserve"> these features to be used with</w:t>
      </w:r>
      <w:r w:rsidR="00D04E93">
        <w:t>in our model we must transform these features from</w:t>
      </w:r>
      <w:r w:rsidR="00631E8B">
        <w:t xml:space="preserve"> </w:t>
      </w:r>
      <w:r w:rsidR="00D04E93">
        <w:t xml:space="preserve">text to numbers. </w:t>
      </w:r>
      <w:r w:rsidR="00C024ED">
        <w:t xml:space="preserve">This is achieved </w:t>
      </w:r>
      <w:proofErr w:type="gramStart"/>
      <w:r w:rsidR="00C024ED">
        <w:t>through the use of</w:t>
      </w:r>
      <w:proofErr w:type="gramEnd"/>
      <w:r w:rsidR="00C024ED">
        <w:t xml:space="preserve"> </w:t>
      </w:r>
      <w:r w:rsidR="00C024ED">
        <w:rPr>
          <w:b/>
          <w:bCs/>
        </w:rPr>
        <w:t xml:space="preserve">Dummy Variables </w:t>
      </w:r>
      <w:r w:rsidR="00C024ED">
        <w:t xml:space="preserve">which </w:t>
      </w:r>
      <w:r w:rsidR="00631E8B">
        <w:t xml:space="preserve">replace </w:t>
      </w:r>
      <w:r w:rsidR="00D9788E">
        <w:t xml:space="preserve">textual categories with numbers. </w:t>
      </w:r>
      <w:r w:rsidR="00E04BDF">
        <w:br/>
      </w:r>
      <w:r w:rsidR="00D9788E">
        <w:t>For example</w:t>
      </w:r>
      <w:r w:rsidR="00341CC7">
        <w:t>: male = 1, female = 0.</w:t>
      </w:r>
    </w:p>
    <w:p w:rsidRPr="00E04BDF" w:rsidR="00E04BDF" w:rsidP="00E04BDF" w:rsidRDefault="00E04BDF" w14:paraId="720AB87F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E04BDF">
        <w:rPr>
          <w:rFonts w:ascii="Courier New" w:hAnsi="Courier New" w:eastAsia="Times New Roman" w:cs="Courier New"/>
          <w:color w:val="AF00DB"/>
          <w:sz w:val="21"/>
          <w:szCs w:val="21"/>
          <w:lang w:eastAsia="en-GB"/>
        </w:rPr>
        <w:t>from</w:t>
      </w:r>
      <w:r w:rsidRPr="00E04BD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E04BD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sklearn.preprocessing</w:t>
      </w:r>
      <w:proofErr w:type="spellEnd"/>
      <w:proofErr w:type="gramEnd"/>
      <w:r w:rsidRPr="00E04BD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</w:t>
      </w:r>
      <w:r w:rsidRPr="00E04BDF">
        <w:rPr>
          <w:rFonts w:ascii="Courier New" w:hAnsi="Courier New" w:eastAsia="Times New Roman" w:cs="Courier New"/>
          <w:color w:val="AF00DB"/>
          <w:sz w:val="21"/>
          <w:szCs w:val="21"/>
          <w:lang w:eastAsia="en-GB"/>
        </w:rPr>
        <w:t>import</w:t>
      </w:r>
      <w:r w:rsidRPr="00E04BD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E04BD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LabelEncoder</w:t>
      </w:r>
      <w:proofErr w:type="spellEnd"/>
    </w:p>
    <w:p w:rsidRPr="00E04BDF" w:rsidR="00E04BDF" w:rsidP="00E04BDF" w:rsidRDefault="00E04BDF" w14:paraId="2054CAFD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E04BD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le = </w:t>
      </w:r>
      <w:proofErr w:type="spellStart"/>
      <w:proofErr w:type="gramStart"/>
      <w:r w:rsidRPr="00E04BD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LabelEncoder</w:t>
      </w:r>
      <w:proofErr w:type="spellEnd"/>
      <w:r w:rsidRPr="00E04BD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</w:t>
      </w:r>
      <w:proofErr w:type="gramEnd"/>
      <w:r w:rsidRPr="00E04BD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</w:t>
      </w:r>
    </w:p>
    <w:p w:rsidRPr="00E04BDF" w:rsidR="00E04BDF" w:rsidP="00E04BDF" w:rsidRDefault="00E04BDF" w14:paraId="6FFC0048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spellStart"/>
      <w:r w:rsidRPr="00E04BD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cols_to_change</w:t>
      </w:r>
      <w:proofErr w:type="spellEnd"/>
      <w:r w:rsidRPr="00E04BD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= [</w:t>
      </w:r>
      <w:r w:rsidRPr="00E04BDF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'Sex'</w:t>
      </w:r>
      <w:r w:rsidRPr="00E04BD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r w:rsidRPr="00E04BDF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'Embarked'</w:t>
      </w:r>
      <w:r w:rsidRPr="00E04BD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]</w:t>
      </w:r>
    </w:p>
    <w:p w:rsidRPr="00E04BDF" w:rsidR="00E04BDF" w:rsidP="00E04BDF" w:rsidRDefault="00E04BDF" w14:paraId="31A3C916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spellStart"/>
      <w:r w:rsidRPr="00E04BD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train_df</w:t>
      </w:r>
      <w:proofErr w:type="spellEnd"/>
      <w:r w:rsidRPr="00E04BD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[</w:t>
      </w:r>
      <w:proofErr w:type="spellStart"/>
      <w:r w:rsidRPr="00E04BD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cols_to_change</w:t>
      </w:r>
      <w:proofErr w:type="spellEnd"/>
      <w:r w:rsidRPr="00E04BD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] = </w:t>
      </w:r>
      <w:proofErr w:type="spellStart"/>
      <w:r w:rsidRPr="00E04BD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train_df</w:t>
      </w:r>
      <w:proofErr w:type="spellEnd"/>
      <w:r w:rsidRPr="00E04BD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[</w:t>
      </w:r>
      <w:proofErr w:type="spellStart"/>
      <w:r w:rsidRPr="00E04BD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cols_to_change</w:t>
      </w:r>
      <w:proofErr w:type="spellEnd"/>
      <w:proofErr w:type="gramStart"/>
      <w:r w:rsidRPr="00E04BD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].apply</w:t>
      </w:r>
      <w:proofErr w:type="gramEnd"/>
      <w:r w:rsidRPr="00E04BD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</w:t>
      </w:r>
      <w:proofErr w:type="spellStart"/>
      <w:r w:rsidRPr="00E04BD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le.fit_transform</w:t>
      </w:r>
      <w:proofErr w:type="spellEnd"/>
      <w:r w:rsidRPr="00E04BD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</w:t>
      </w:r>
    </w:p>
    <w:p w:rsidR="00280272" w:rsidP="0060487B" w:rsidRDefault="00280272" w14:paraId="4EAC62E3" w14:textId="77777777">
      <w:pPr>
        <w:pStyle w:val="BodyText"/>
      </w:pPr>
    </w:p>
    <w:p w:rsidR="00280272" w:rsidP="0060487B" w:rsidRDefault="00BC3575" w14:paraId="1738E456" w14:textId="7574E67D">
      <w:pPr>
        <w:pStyle w:val="BodyText"/>
      </w:pPr>
      <w:r>
        <w:t>You</w:t>
      </w:r>
      <w:r w:rsidR="00C018CA">
        <w:t xml:space="preserve"> are</w:t>
      </w:r>
      <w:r>
        <w:t xml:space="preserve"> now ready to train our first Machine Learning model!</w:t>
      </w:r>
      <w:r>
        <w:br/>
      </w:r>
      <w:r>
        <w:t>The first model we are going to try</w:t>
      </w:r>
      <w:r w:rsidR="00B436EB">
        <w:t xml:space="preserve"> is called a </w:t>
      </w:r>
      <w:r w:rsidR="00B436EB">
        <w:rPr>
          <w:b/>
          <w:bCs/>
        </w:rPr>
        <w:t>Decision Tree Classifier</w:t>
      </w:r>
      <w:r w:rsidR="00B436EB">
        <w:t>. Decision trees make predictions</w:t>
      </w:r>
      <w:r w:rsidR="00BA3398">
        <w:t xml:space="preserve"> </w:t>
      </w:r>
      <w:r w:rsidR="00811046">
        <w:t xml:space="preserve">using a series of decision rules which can only be answered </w:t>
      </w:r>
      <w:r w:rsidR="00061650">
        <w:t xml:space="preserve">using true or false. These rules are </w:t>
      </w:r>
      <w:proofErr w:type="gramStart"/>
      <w:r w:rsidR="00A26493">
        <w:t>combined together</w:t>
      </w:r>
      <w:proofErr w:type="gramEnd"/>
      <w:r w:rsidR="00A26493">
        <w:t xml:space="preserve"> resulting in a tree-like structure, with the final output for a binary classification model being </w:t>
      </w:r>
      <w:r w:rsidR="00E35981">
        <w:t>true or false. For our scenario this refers to whether a passenger survived or not.</w:t>
      </w:r>
    </w:p>
    <w:p w:rsidR="005848B4" w:rsidP="0060487B" w:rsidRDefault="005848B4" w14:paraId="51354714" w14:textId="77777777">
      <w:pPr>
        <w:pStyle w:val="BodyText"/>
      </w:pPr>
    </w:p>
    <w:p w:rsidRPr="00B436EB" w:rsidR="005848B4" w:rsidP="0060487B" w:rsidRDefault="005848B4" w14:paraId="5E2290A1" w14:textId="5CC40835">
      <w:pPr>
        <w:pStyle w:val="BodyText"/>
      </w:pPr>
      <w:r>
        <w:t xml:space="preserve">Copy the code on the next page </w:t>
      </w:r>
      <w:r w:rsidR="003A1017">
        <w:t>into a new cell.</w:t>
      </w:r>
      <w:r w:rsidR="005C371A">
        <w:t xml:space="preserve"> </w:t>
      </w:r>
      <w:r w:rsidR="00F542DA">
        <w:t xml:space="preserve">Read through the comments in green </w:t>
      </w:r>
      <w:proofErr w:type="gramStart"/>
      <w:r w:rsidR="00F542DA">
        <w:t>in order to</w:t>
      </w:r>
      <w:proofErr w:type="gramEnd"/>
      <w:r w:rsidR="00F542DA">
        <w:t xml:space="preserve"> ensure you understand each step being taken.</w:t>
      </w:r>
      <w:r>
        <w:t xml:space="preserve"> </w:t>
      </w:r>
    </w:p>
    <w:p w:rsidRPr="00B279F4" w:rsidR="00B279F4" w:rsidP="00B279F4" w:rsidRDefault="00B279F4" w14:paraId="07308E6C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B279F4">
        <w:rPr>
          <w:rFonts w:ascii="Courier New" w:hAnsi="Courier New" w:eastAsia="Times New Roman" w:cs="Courier New"/>
          <w:color w:val="AF00DB"/>
          <w:sz w:val="21"/>
          <w:szCs w:val="21"/>
          <w:lang w:eastAsia="en-GB"/>
        </w:rPr>
        <w:t>from</w:t>
      </w:r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sklearn.model</w:t>
      </w:r>
      <w:proofErr w:type="gramEnd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_selection</w:t>
      </w:r>
      <w:proofErr w:type="spellEnd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</w:t>
      </w:r>
      <w:r w:rsidRPr="00B279F4">
        <w:rPr>
          <w:rFonts w:ascii="Courier New" w:hAnsi="Courier New" w:eastAsia="Times New Roman" w:cs="Courier New"/>
          <w:color w:val="AF00DB"/>
          <w:sz w:val="21"/>
          <w:szCs w:val="21"/>
          <w:lang w:eastAsia="en-GB"/>
        </w:rPr>
        <w:t>import</w:t>
      </w:r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train_test_split</w:t>
      </w:r>
    </w:p>
    <w:p w:rsidRPr="00B279F4" w:rsidR="00B279F4" w:rsidP="00B279F4" w:rsidRDefault="00B279F4" w14:paraId="6CD46C92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B279F4">
        <w:rPr>
          <w:rFonts w:ascii="Courier New" w:hAnsi="Courier New" w:eastAsia="Times New Roman" w:cs="Courier New"/>
          <w:color w:val="AF00DB"/>
          <w:sz w:val="21"/>
          <w:szCs w:val="21"/>
          <w:lang w:eastAsia="en-GB"/>
        </w:rPr>
        <w:t>from</w:t>
      </w:r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sklearn.tree</w:t>
      </w:r>
      <w:proofErr w:type="spellEnd"/>
      <w:proofErr w:type="gramEnd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</w:t>
      </w:r>
      <w:r w:rsidRPr="00B279F4">
        <w:rPr>
          <w:rFonts w:ascii="Courier New" w:hAnsi="Courier New" w:eastAsia="Times New Roman" w:cs="Courier New"/>
          <w:color w:val="AF00DB"/>
          <w:sz w:val="21"/>
          <w:szCs w:val="21"/>
          <w:lang w:eastAsia="en-GB"/>
        </w:rPr>
        <w:t>import</w:t>
      </w:r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DecisionTreeClassifier</w:t>
      </w:r>
      <w:proofErr w:type="spellEnd"/>
    </w:p>
    <w:p w:rsidRPr="00B279F4" w:rsidR="00B279F4" w:rsidP="00B279F4" w:rsidRDefault="00B279F4" w14:paraId="2C5604BE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B279F4">
        <w:rPr>
          <w:rFonts w:ascii="Courier New" w:hAnsi="Courier New" w:eastAsia="Times New Roman" w:cs="Courier New"/>
          <w:color w:val="AF00DB"/>
          <w:sz w:val="21"/>
          <w:szCs w:val="21"/>
          <w:lang w:eastAsia="en-GB"/>
        </w:rPr>
        <w:t>from</w:t>
      </w:r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sklearn.metrics</w:t>
      </w:r>
      <w:proofErr w:type="spellEnd"/>
      <w:proofErr w:type="gramEnd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</w:t>
      </w:r>
      <w:r w:rsidRPr="00B279F4">
        <w:rPr>
          <w:rFonts w:ascii="Courier New" w:hAnsi="Courier New" w:eastAsia="Times New Roman" w:cs="Courier New"/>
          <w:color w:val="AF00DB"/>
          <w:sz w:val="21"/>
          <w:szCs w:val="21"/>
          <w:lang w:eastAsia="en-GB"/>
        </w:rPr>
        <w:t>import</w:t>
      </w:r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accuracy_score</w:t>
      </w:r>
      <w:proofErr w:type="spellEnd"/>
    </w:p>
    <w:p w:rsidRPr="00B279F4" w:rsidR="00B279F4" w:rsidP="00B279F4" w:rsidRDefault="00B279F4" w14:paraId="7B00AF7B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B279F4">
        <w:rPr>
          <w:rFonts w:ascii="Courier New" w:hAnsi="Courier New" w:eastAsia="Times New Roman" w:cs="Courier New"/>
          <w:color w:val="008000"/>
          <w:sz w:val="21"/>
          <w:szCs w:val="21"/>
          <w:lang w:eastAsia="en-GB"/>
        </w:rPr>
        <w:t>#Creating a list of the features (columns) of information to be inputted into the model.</w:t>
      </w:r>
    </w:p>
    <w:p w:rsidRPr="00B279F4" w:rsidR="00B279F4" w:rsidP="00B279F4" w:rsidRDefault="00B279F4" w14:paraId="6459064E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B279F4">
        <w:rPr>
          <w:rFonts w:ascii="Courier New" w:hAnsi="Courier New" w:eastAsia="Times New Roman" w:cs="Courier New"/>
          <w:color w:val="008000"/>
          <w:sz w:val="21"/>
          <w:szCs w:val="21"/>
          <w:lang w:eastAsia="en-GB"/>
        </w:rPr>
        <w:t>#Consideration for later - how can we choose what to include here? Some features are more important than others.</w:t>
      </w:r>
    </w:p>
    <w:p w:rsidRPr="00B279F4" w:rsidR="00B279F4" w:rsidP="00B279F4" w:rsidRDefault="00B279F4" w14:paraId="4653CBA8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B279F4">
        <w:rPr>
          <w:rFonts w:ascii="Courier New" w:hAnsi="Courier New" w:eastAsia="Times New Roman" w:cs="Courier New"/>
          <w:color w:val="008000"/>
          <w:sz w:val="21"/>
          <w:szCs w:val="21"/>
          <w:lang w:eastAsia="en-GB"/>
        </w:rPr>
        <w:t>#Research 'Feature Selection' methods as extension work.</w:t>
      </w:r>
    </w:p>
    <w:p w:rsidRPr="00B279F4" w:rsidR="00B279F4" w:rsidP="00B279F4" w:rsidRDefault="00B279F4" w14:paraId="17B8C666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features = [</w:t>
      </w:r>
      <w:r w:rsidRPr="00B279F4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</w:t>
      </w:r>
      <w:proofErr w:type="spellStart"/>
      <w:r w:rsidRPr="00B279F4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Pclass</w:t>
      </w:r>
      <w:proofErr w:type="spellEnd"/>
      <w:r w:rsidRPr="00B279F4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</w:t>
      </w:r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r w:rsidRPr="00B279F4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'Sex'</w:t>
      </w:r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r w:rsidRPr="00B279F4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'Age'</w:t>
      </w:r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r w:rsidRPr="00B279F4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</w:t>
      </w:r>
      <w:proofErr w:type="spellStart"/>
      <w:r w:rsidRPr="00B279F4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SibSp</w:t>
      </w:r>
      <w:proofErr w:type="spellEnd"/>
      <w:r w:rsidRPr="00B279F4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</w:t>
      </w:r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r w:rsidRPr="00B279F4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'Parch'</w:t>
      </w:r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r w:rsidRPr="00B279F4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'Fare'</w:t>
      </w:r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r w:rsidRPr="00B279F4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'Embarked'</w:t>
      </w:r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]</w:t>
      </w:r>
    </w:p>
    <w:p w:rsidRPr="00B279F4" w:rsidR="00B279F4" w:rsidP="00B279F4" w:rsidRDefault="00B279F4" w14:paraId="269FECC8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B279F4">
        <w:rPr>
          <w:rFonts w:ascii="Courier New" w:hAnsi="Courier New" w:eastAsia="Times New Roman" w:cs="Courier New"/>
          <w:color w:val="008000"/>
          <w:sz w:val="21"/>
          <w:szCs w:val="21"/>
          <w:lang w:eastAsia="en-GB"/>
        </w:rPr>
        <w:t>#X represents our input features into our model</w:t>
      </w:r>
    </w:p>
    <w:p w:rsidRPr="00B279F4" w:rsidR="00B279F4" w:rsidP="00B279F4" w:rsidRDefault="00B279F4" w14:paraId="604B7132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X = </w:t>
      </w:r>
      <w:proofErr w:type="spellStart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train_df</w:t>
      </w:r>
      <w:proofErr w:type="spellEnd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[features]</w:t>
      </w:r>
    </w:p>
    <w:p w:rsidRPr="00B279F4" w:rsidR="00B279F4" w:rsidP="00B279F4" w:rsidRDefault="00B279F4" w14:paraId="49428260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B279F4">
        <w:rPr>
          <w:rFonts w:ascii="Courier New" w:hAnsi="Courier New" w:eastAsia="Times New Roman" w:cs="Courier New"/>
          <w:color w:val="008000"/>
          <w:sz w:val="21"/>
          <w:szCs w:val="21"/>
          <w:lang w:eastAsia="en-GB"/>
        </w:rPr>
        <w:t>#y represents what we are trying to predict - our target variable.</w:t>
      </w:r>
    </w:p>
    <w:p w:rsidRPr="00B279F4" w:rsidR="00B279F4" w:rsidP="00B279F4" w:rsidRDefault="00B279F4" w14:paraId="17907658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y = </w:t>
      </w:r>
      <w:proofErr w:type="spellStart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train_df</w:t>
      </w:r>
      <w:proofErr w:type="spellEnd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[</w:t>
      </w:r>
      <w:r w:rsidRPr="00B279F4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'Survived'</w:t>
      </w:r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]</w:t>
      </w:r>
    </w:p>
    <w:p w:rsidRPr="00B279F4" w:rsidR="00B279F4" w:rsidP="00B279F4" w:rsidRDefault="00B279F4" w14:paraId="1C18BCCD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</w:p>
    <w:p w:rsidRPr="00B279F4" w:rsidR="00B279F4" w:rsidP="00B279F4" w:rsidRDefault="00B279F4" w14:paraId="7C0FCC1A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B279F4">
        <w:rPr>
          <w:rFonts w:ascii="Courier New" w:hAnsi="Courier New" w:eastAsia="Times New Roman" w:cs="Courier New"/>
          <w:color w:val="008000"/>
          <w:sz w:val="21"/>
          <w:szCs w:val="21"/>
          <w:lang w:eastAsia="en-GB"/>
        </w:rPr>
        <w:t xml:space="preserve">#Splitting the data. 80% used for training. 20% used for </w:t>
      </w:r>
      <w:proofErr w:type="gramStart"/>
      <w:r w:rsidRPr="00B279F4">
        <w:rPr>
          <w:rFonts w:ascii="Courier New" w:hAnsi="Courier New" w:eastAsia="Times New Roman" w:cs="Courier New"/>
          <w:color w:val="008000"/>
          <w:sz w:val="21"/>
          <w:szCs w:val="21"/>
          <w:lang w:eastAsia="en-GB"/>
        </w:rPr>
        <w:t>testing</w:t>
      </w:r>
      <w:proofErr w:type="gramEnd"/>
    </w:p>
    <w:p w:rsidRPr="00B279F4" w:rsidR="00B279F4" w:rsidP="00B279F4" w:rsidRDefault="00B279F4" w14:paraId="0515F42A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spellStart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X_train</w:t>
      </w:r>
      <w:proofErr w:type="spellEnd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X_test</w:t>
      </w:r>
      <w:proofErr w:type="spellEnd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y_train</w:t>
      </w:r>
      <w:proofErr w:type="spellEnd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y_test</w:t>
      </w:r>
      <w:proofErr w:type="spellEnd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= train_test_</w:t>
      </w:r>
      <w:proofErr w:type="gramStart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split(</w:t>
      </w:r>
      <w:proofErr w:type="spellStart"/>
      <w:proofErr w:type="gramEnd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X,y</w:t>
      </w:r>
      <w:proofErr w:type="spellEnd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,</w:t>
      </w:r>
    </w:p>
    <w:p w:rsidRPr="00B279F4" w:rsidR="00B279F4" w:rsidP="00B279F4" w:rsidRDefault="00B279F4" w14:paraId="3644A655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                                   random_state = </w:t>
      </w:r>
      <w:r w:rsidRPr="00B279F4">
        <w:rPr>
          <w:rFonts w:ascii="Courier New" w:hAnsi="Courier New" w:eastAsia="Times New Roman" w:cs="Courier New"/>
          <w:color w:val="116644"/>
          <w:sz w:val="21"/>
          <w:szCs w:val="21"/>
          <w:lang w:eastAsia="en-GB"/>
        </w:rPr>
        <w:t>24</w:t>
      </w:r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,</w:t>
      </w:r>
    </w:p>
    <w:p w:rsidRPr="00B279F4" w:rsidR="00B279F4" w:rsidP="00B279F4" w:rsidRDefault="00B279F4" w14:paraId="02ADD1C4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                                   </w:t>
      </w:r>
      <w:proofErr w:type="spellStart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test_size</w:t>
      </w:r>
      <w:proofErr w:type="spellEnd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=</w:t>
      </w:r>
      <w:r w:rsidRPr="00B279F4">
        <w:rPr>
          <w:rFonts w:ascii="Courier New" w:hAnsi="Courier New" w:eastAsia="Times New Roman" w:cs="Courier New"/>
          <w:color w:val="116644"/>
          <w:sz w:val="21"/>
          <w:szCs w:val="21"/>
          <w:lang w:eastAsia="en-GB"/>
        </w:rPr>
        <w:t>0.</w:t>
      </w:r>
      <w:proofErr w:type="gramStart"/>
      <w:r w:rsidRPr="00B279F4">
        <w:rPr>
          <w:rFonts w:ascii="Courier New" w:hAnsi="Courier New" w:eastAsia="Times New Roman" w:cs="Courier New"/>
          <w:color w:val="116644"/>
          <w:sz w:val="21"/>
          <w:szCs w:val="21"/>
          <w:lang w:eastAsia="en-GB"/>
        </w:rPr>
        <w:t>20</w:t>
      </w:r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,shuffle</w:t>
      </w:r>
      <w:proofErr w:type="gramEnd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=</w:t>
      </w:r>
      <w:r w:rsidRPr="00B279F4">
        <w:rPr>
          <w:rFonts w:ascii="Courier New" w:hAnsi="Courier New" w:eastAsia="Times New Roman" w:cs="Courier New"/>
          <w:color w:val="0000FF"/>
          <w:sz w:val="21"/>
          <w:szCs w:val="21"/>
          <w:lang w:eastAsia="en-GB"/>
        </w:rPr>
        <w:t>True</w:t>
      </w:r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</w:t>
      </w:r>
    </w:p>
    <w:p w:rsidRPr="00B279F4" w:rsidR="00B279F4" w:rsidP="00B279F4" w:rsidRDefault="00B279F4" w14:paraId="6154F93C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</w:p>
    <w:p w:rsidRPr="00B279F4" w:rsidR="00B279F4" w:rsidP="00B279F4" w:rsidRDefault="00B279F4" w14:paraId="13EA5303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B279F4">
        <w:rPr>
          <w:rFonts w:ascii="Courier New" w:hAnsi="Courier New" w:eastAsia="Times New Roman" w:cs="Courier New"/>
          <w:color w:val="008000"/>
          <w:sz w:val="21"/>
          <w:szCs w:val="21"/>
          <w:lang w:eastAsia="en-GB"/>
        </w:rPr>
        <w:t>#Training the model. Random state used for consistency between runs.</w:t>
      </w:r>
    </w:p>
    <w:p w:rsidRPr="00B279F4" w:rsidR="00B279F4" w:rsidP="00B279F4" w:rsidRDefault="00B279F4" w14:paraId="1F7F46E6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model = </w:t>
      </w:r>
      <w:proofErr w:type="spellStart"/>
      <w:proofErr w:type="gramStart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DecisionTreeClassifier</w:t>
      </w:r>
      <w:proofErr w:type="spellEnd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</w:t>
      </w:r>
      <w:proofErr w:type="gramEnd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random_state = </w:t>
      </w:r>
      <w:r w:rsidRPr="00B279F4">
        <w:rPr>
          <w:rFonts w:ascii="Courier New" w:hAnsi="Courier New" w:eastAsia="Times New Roman" w:cs="Courier New"/>
          <w:color w:val="116644"/>
          <w:sz w:val="21"/>
          <w:szCs w:val="21"/>
          <w:lang w:eastAsia="en-GB"/>
        </w:rPr>
        <w:t>24</w:t>
      </w:r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</w:t>
      </w:r>
    </w:p>
    <w:p w:rsidRPr="00B279F4" w:rsidR="00B279F4" w:rsidP="00B279F4" w:rsidRDefault="00B279F4" w14:paraId="70CFB0DB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model.fit</w:t>
      </w:r>
      <w:proofErr w:type="spellEnd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X_train</w:t>
      </w:r>
      <w:proofErr w:type="spellEnd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y_train</w:t>
      </w:r>
      <w:proofErr w:type="spellEnd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</w:t>
      </w:r>
    </w:p>
    <w:p w:rsidRPr="00B279F4" w:rsidR="00B279F4" w:rsidP="00B279F4" w:rsidRDefault="00B279F4" w14:paraId="6AC0B073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B279F4">
        <w:rPr>
          <w:rFonts w:ascii="Courier New" w:hAnsi="Courier New" w:eastAsia="Times New Roman" w:cs="Courier New"/>
          <w:color w:val="008000"/>
          <w:sz w:val="21"/>
          <w:szCs w:val="21"/>
          <w:lang w:eastAsia="en-GB"/>
        </w:rPr>
        <w:t>#Outputting how well the model fits the training data.</w:t>
      </w:r>
    </w:p>
    <w:p w:rsidRPr="00B279F4" w:rsidR="00B279F4" w:rsidP="00B279F4" w:rsidRDefault="00B279F4" w14:paraId="7D3E2562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gramStart"/>
      <w:r w:rsidRPr="00B279F4">
        <w:rPr>
          <w:rFonts w:ascii="Courier New" w:hAnsi="Courier New" w:eastAsia="Times New Roman" w:cs="Courier New"/>
          <w:color w:val="795E26"/>
          <w:sz w:val="21"/>
          <w:szCs w:val="21"/>
          <w:lang w:eastAsia="en-GB"/>
        </w:rPr>
        <w:t>print</w:t>
      </w:r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model.score</w:t>
      </w:r>
      <w:proofErr w:type="spellEnd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</w:t>
      </w:r>
      <w:proofErr w:type="spellStart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X_train</w:t>
      </w:r>
      <w:proofErr w:type="spellEnd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y_train</w:t>
      </w:r>
      <w:proofErr w:type="spellEnd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))</w:t>
      </w:r>
    </w:p>
    <w:p w:rsidRPr="00B279F4" w:rsidR="00B279F4" w:rsidP="00B279F4" w:rsidRDefault="00B279F4" w14:paraId="542D193C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</w:p>
    <w:p w:rsidRPr="00B279F4" w:rsidR="00B279F4" w:rsidP="00B279F4" w:rsidRDefault="00B279F4" w14:paraId="612DFDB8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B279F4">
        <w:rPr>
          <w:rFonts w:ascii="Courier New" w:hAnsi="Courier New" w:eastAsia="Times New Roman" w:cs="Courier New"/>
          <w:color w:val="008000"/>
          <w:sz w:val="21"/>
          <w:szCs w:val="21"/>
          <w:lang w:eastAsia="en-GB"/>
        </w:rPr>
        <w:t>#Making predictions for the test set</w:t>
      </w:r>
    </w:p>
    <w:p w:rsidRPr="00B279F4" w:rsidR="00B279F4" w:rsidP="00B279F4" w:rsidRDefault="00B279F4" w14:paraId="3C6B5D67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spellStart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y_predicted</w:t>
      </w:r>
      <w:proofErr w:type="spellEnd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model.predict</w:t>
      </w:r>
      <w:proofErr w:type="spellEnd"/>
      <w:proofErr w:type="gramEnd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</w:t>
      </w:r>
      <w:proofErr w:type="spellStart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X_test</w:t>
      </w:r>
      <w:proofErr w:type="spellEnd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</w:t>
      </w:r>
    </w:p>
    <w:p w:rsidRPr="00B279F4" w:rsidR="00B279F4" w:rsidP="00B279F4" w:rsidRDefault="00B279F4" w14:paraId="7DEAFEEC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B279F4">
        <w:rPr>
          <w:rFonts w:ascii="Courier New" w:hAnsi="Courier New" w:eastAsia="Times New Roman" w:cs="Courier New"/>
          <w:color w:val="008000"/>
          <w:sz w:val="21"/>
          <w:szCs w:val="21"/>
          <w:lang w:eastAsia="en-GB"/>
        </w:rPr>
        <w:t>#Output the accuracy of the predictions on the test set.</w:t>
      </w:r>
    </w:p>
    <w:p w:rsidRPr="00B279F4" w:rsidR="00B279F4" w:rsidP="00B279F4" w:rsidRDefault="00B279F4" w14:paraId="3B42A104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spellStart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accuracy_</w:t>
      </w:r>
      <w:proofErr w:type="gramStart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score</w:t>
      </w:r>
      <w:proofErr w:type="spellEnd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y_test</w:t>
      </w:r>
      <w:proofErr w:type="spellEnd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y_predicted</w:t>
      </w:r>
      <w:proofErr w:type="spellEnd"/>
      <w:r w:rsidRPr="00B279F4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</w:t>
      </w:r>
    </w:p>
    <w:p w:rsidR="003A729F" w:rsidP="0060487B" w:rsidRDefault="003A729F" w14:paraId="4661C5D3" w14:textId="63A3C6AA">
      <w:pPr>
        <w:pStyle w:val="BodyText"/>
      </w:pPr>
    </w:p>
    <w:p w:rsidR="00EB299C" w:rsidP="0060487B" w:rsidRDefault="000D1242" w14:paraId="6A21B81D" w14:textId="77777777">
      <w:pPr>
        <w:pStyle w:val="BodyText"/>
      </w:pPr>
      <w:r>
        <w:t xml:space="preserve">A Decision Tree is a type of </w:t>
      </w:r>
      <w:r w:rsidR="002754B7">
        <w:rPr>
          <w:b/>
          <w:bCs/>
        </w:rPr>
        <w:t>s</w:t>
      </w:r>
      <w:r w:rsidR="00A9530F">
        <w:rPr>
          <w:b/>
          <w:bCs/>
        </w:rPr>
        <w:t xml:space="preserve">upervised learning </w:t>
      </w:r>
      <w:r w:rsidR="00A9530F">
        <w:t xml:space="preserve">algorithm as it uses the true </w:t>
      </w:r>
      <w:proofErr w:type="gramStart"/>
      <w:r w:rsidR="00A9530F">
        <w:t>values</w:t>
      </w:r>
      <w:r w:rsidR="00163556">
        <w:t xml:space="preserve"> </w:t>
      </w:r>
      <w:r w:rsidR="00A9530F">
        <w:t xml:space="preserve"> of</w:t>
      </w:r>
      <w:proofErr w:type="gramEnd"/>
      <w:r w:rsidR="00A9530F">
        <w:t xml:space="preserve"> </w:t>
      </w:r>
      <w:r w:rsidR="002754B7">
        <w:t>what we are trying to predict</w:t>
      </w:r>
      <w:r w:rsidR="00163556">
        <w:t xml:space="preserve"> within the training data</w:t>
      </w:r>
      <w:r w:rsidR="002754B7">
        <w:t xml:space="preserve"> in order to </w:t>
      </w:r>
      <w:r w:rsidR="00EB299C">
        <w:t xml:space="preserve">establish the patterns and trends within the data which can be used to make predictions. </w:t>
      </w:r>
    </w:p>
    <w:p w:rsidR="00B279F4" w:rsidP="0060487B" w:rsidRDefault="00EB299C" w14:paraId="4D165C7C" w14:textId="0173282D">
      <w:pPr>
        <w:pStyle w:val="BodyText"/>
      </w:pPr>
      <w:r>
        <w:t xml:space="preserve">The output from the code above should give you two numbers: </w:t>
      </w:r>
    </w:p>
    <w:p w:rsidR="00AD0709" w:rsidP="00AD0709" w:rsidRDefault="00AD0709" w14:paraId="18392F52" w14:textId="77777777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0.9845505617977528</w:t>
      </w:r>
    </w:p>
    <w:p w:rsidR="00AD0709" w:rsidP="00AD0709" w:rsidRDefault="00AD0709" w14:paraId="64D912E3" w14:textId="77777777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0.7597765363128491</w:t>
      </w:r>
    </w:p>
    <w:p w:rsidR="00AD0709" w:rsidP="0060487B" w:rsidRDefault="00AD0709" w14:paraId="57DCDDF1" w14:textId="0E52A53A">
      <w:pPr>
        <w:pStyle w:val="BodyText"/>
      </w:pPr>
      <w:r>
        <w:br/>
      </w:r>
      <w:r>
        <w:t xml:space="preserve">The first shows us how well our model fits the training data – </w:t>
      </w:r>
      <w:proofErr w:type="gramStart"/>
      <w:r>
        <w:t>i.e.</w:t>
      </w:r>
      <w:proofErr w:type="gramEnd"/>
      <w:r>
        <w:t xml:space="preserve"> how well </w:t>
      </w:r>
      <w:r w:rsidR="001E2B23">
        <w:t>it fits data it has been told the answer too. This equates to</w:t>
      </w:r>
      <w:r w:rsidR="008C6C71">
        <w:t xml:space="preserve"> an accuracy of</w:t>
      </w:r>
      <w:r w:rsidR="001E2B23">
        <w:t xml:space="preserve"> approximately </w:t>
      </w:r>
      <w:r w:rsidR="008C6C71">
        <w:t>98% which is very high</w:t>
      </w:r>
      <w:r w:rsidR="002308B2">
        <w:t xml:space="preserve">. </w:t>
      </w:r>
      <w:proofErr w:type="gramStart"/>
      <w:r w:rsidR="002308B2">
        <w:t>Actually, this</w:t>
      </w:r>
      <w:proofErr w:type="gramEnd"/>
      <w:r w:rsidR="002308B2">
        <w:t xml:space="preserve"> is suspiciously high!</w:t>
      </w:r>
    </w:p>
    <w:p w:rsidR="002308B2" w:rsidP="0060487B" w:rsidRDefault="002308B2" w14:paraId="6AFA3404" w14:textId="0A741C05">
      <w:pPr>
        <w:pStyle w:val="BodyText"/>
      </w:pPr>
      <w:r>
        <w:t xml:space="preserve">The second number </w:t>
      </w:r>
      <w:r w:rsidR="008F2E0D">
        <w:t xml:space="preserve">is how well our model performed </w:t>
      </w:r>
      <w:r w:rsidR="00BB02D1">
        <w:t xml:space="preserve">on data it has not seen before. This time, the accuracy is quite a bit lower, at around 76%. These results </w:t>
      </w:r>
      <w:r w:rsidR="007200D3">
        <w:t xml:space="preserve">mean our model might be </w:t>
      </w:r>
      <w:r w:rsidR="007200D3">
        <w:rPr>
          <w:b/>
          <w:bCs/>
        </w:rPr>
        <w:t>overfitting</w:t>
      </w:r>
      <w:r w:rsidR="007200D3">
        <w:t xml:space="preserve">, where it understands the </w:t>
      </w:r>
      <w:proofErr w:type="gramStart"/>
      <w:r w:rsidR="007200D3">
        <w:t>data</w:t>
      </w:r>
      <w:proofErr w:type="gramEnd"/>
      <w:r w:rsidR="007200D3">
        <w:t xml:space="preserve"> it has been trained on too well, so does not work well on unseen data. This would mean that in real-world usage, our model would not perform very well. </w:t>
      </w:r>
    </w:p>
    <w:p w:rsidR="007E4065" w:rsidP="0060487B" w:rsidRDefault="007E4065" w14:paraId="52D50CBA" w14:textId="77777777">
      <w:pPr>
        <w:pStyle w:val="BodyText"/>
      </w:pPr>
    </w:p>
    <w:p w:rsidR="007E4065" w:rsidP="0060487B" w:rsidRDefault="007E4065" w14:paraId="2F2ECAB9" w14:textId="6D4EBD05">
      <w:pPr>
        <w:pStyle w:val="BodyText"/>
      </w:pPr>
      <w:r>
        <w:t xml:space="preserve">One of the unique advantages of using Decision Trees is that we can </w:t>
      </w:r>
      <w:r w:rsidR="00917FFD">
        <w:t xml:space="preserve">create a plot of the tree </w:t>
      </w:r>
      <w:proofErr w:type="gramStart"/>
      <w:r w:rsidR="00917FFD">
        <w:t>in order to</w:t>
      </w:r>
      <w:proofErr w:type="gramEnd"/>
      <w:r w:rsidR="00917FFD">
        <w:t xml:space="preserve"> understand how it is making its predictions. Copy the code</w:t>
      </w:r>
      <w:r w:rsidR="00A75FB7">
        <w:t xml:space="preserve"> below</w:t>
      </w:r>
      <w:r w:rsidR="00917FFD">
        <w:t xml:space="preserve"> into</w:t>
      </w:r>
      <w:r w:rsidR="00A75FB7">
        <w:t xml:space="preserve"> a new cell</w:t>
      </w:r>
      <w:r w:rsidR="00C86DDA">
        <w:t xml:space="preserve"> and run it. You will see the tree which has been produced is very large and complex, supporting the theory that our model is overfitting.</w:t>
      </w:r>
      <w:r w:rsidR="00917FFD">
        <w:t xml:space="preserve"> </w:t>
      </w:r>
    </w:p>
    <w:p w:rsidRPr="007A27F3" w:rsidR="00C47531" w:rsidP="00C47531" w:rsidRDefault="00C47531" w14:paraId="49705B94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7A27F3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 </w:t>
      </w:r>
      <w:r w:rsidRPr="007A27F3">
        <w:rPr>
          <w:rFonts w:ascii="Courier New" w:hAnsi="Courier New" w:eastAsia="Times New Roman" w:cs="Courier New"/>
          <w:color w:val="AF00DB"/>
          <w:sz w:val="21"/>
          <w:szCs w:val="21"/>
          <w:lang w:eastAsia="en-GB"/>
        </w:rPr>
        <w:t>from</w:t>
      </w:r>
      <w:r w:rsidRPr="007A27F3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7A27F3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sklearn</w:t>
      </w:r>
      <w:proofErr w:type="spellEnd"/>
      <w:r w:rsidRPr="007A27F3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</w:t>
      </w:r>
      <w:r w:rsidRPr="007A27F3">
        <w:rPr>
          <w:rFonts w:ascii="Courier New" w:hAnsi="Courier New" w:eastAsia="Times New Roman" w:cs="Courier New"/>
          <w:color w:val="AF00DB"/>
          <w:sz w:val="21"/>
          <w:szCs w:val="21"/>
          <w:lang w:eastAsia="en-GB"/>
        </w:rPr>
        <w:t>import</w:t>
      </w:r>
      <w:r w:rsidRPr="007A27F3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tree</w:t>
      </w:r>
    </w:p>
    <w:p w:rsidRPr="007A27F3" w:rsidR="00C47531" w:rsidP="00C47531" w:rsidRDefault="00C47531" w14:paraId="76761601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7A27F3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 </w:t>
      </w:r>
      <w:proofErr w:type="spellStart"/>
      <w:proofErr w:type="gramStart"/>
      <w:r w:rsidRPr="007A27F3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tree.plot</w:t>
      </w:r>
      <w:proofErr w:type="gramEnd"/>
      <w:r w:rsidRPr="007A27F3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_tree</w:t>
      </w:r>
      <w:proofErr w:type="spellEnd"/>
      <w:r w:rsidRPr="007A27F3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(model)</w:t>
      </w:r>
    </w:p>
    <w:p w:rsidR="00C47531" w:rsidP="00C47531" w:rsidRDefault="00C47531" w14:paraId="2B370B04" w14:textId="77777777">
      <w:pPr>
        <w:pStyle w:val="BodyText"/>
      </w:pPr>
    </w:p>
    <w:p w:rsidR="00C47531" w:rsidP="0060487B" w:rsidRDefault="00C47531" w14:paraId="79E46129" w14:textId="77777777">
      <w:pPr>
        <w:pStyle w:val="BodyText"/>
      </w:pPr>
    </w:p>
    <w:p w:rsidR="00C47531" w:rsidP="0060487B" w:rsidRDefault="00C47531" w14:paraId="1C2F6462" w14:textId="77777777">
      <w:pPr>
        <w:pStyle w:val="BodyText"/>
      </w:pPr>
    </w:p>
    <w:p w:rsidR="008106C6" w:rsidP="0060487B" w:rsidRDefault="0021700C" w14:paraId="3DB29BEB" w14:textId="77777777">
      <w:pPr>
        <w:pStyle w:val="BodyText"/>
      </w:pPr>
      <w:r>
        <w:t xml:space="preserve">Looking back at the code, we can see we separated out 20% of our </w:t>
      </w:r>
      <w:r w:rsidR="00044CB9">
        <w:t>overall training data to act as a test set. This is quite a small amount</w:t>
      </w:r>
      <w:r w:rsidR="002032B8">
        <w:t xml:space="preserve">, so the results may not actually be representative of </w:t>
      </w:r>
      <w:r w:rsidR="003F7086">
        <w:t>real-world</w:t>
      </w:r>
      <w:r w:rsidR="002032B8">
        <w:t xml:space="preserve"> performance. </w:t>
      </w:r>
    </w:p>
    <w:p w:rsidR="0021700C" w:rsidP="0060487B" w:rsidRDefault="00782BE9" w14:paraId="256BE8DC" w14:textId="07A0C502">
      <w:pPr>
        <w:pStyle w:val="BodyText"/>
      </w:pPr>
      <w:r>
        <w:t xml:space="preserve">In order </w:t>
      </w:r>
      <w:r w:rsidR="003F7086">
        <w:t>gain a more reliable estimate of performance</w:t>
      </w:r>
      <w:r w:rsidR="00023577">
        <w:t xml:space="preserve"> </w:t>
      </w:r>
      <w:r w:rsidR="00456BA6">
        <w:t xml:space="preserve">we can use </w:t>
      </w:r>
      <w:r w:rsidR="00456BA6">
        <w:rPr>
          <w:b/>
          <w:bCs/>
        </w:rPr>
        <w:t>K-Fold Cross Validation</w:t>
      </w:r>
      <w:r w:rsidR="00456BA6">
        <w:t xml:space="preserve"> to partition our dataset into </w:t>
      </w:r>
      <w:r w:rsidR="00310180">
        <w:rPr>
          <w:i/>
          <w:iCs/>
        </w:rPr>
        <w:t>k</w:t>
      </w:r>
      <w:r w:rsidR="00310180">
        <w:t xml:space="preserve"> sections (folds)</w:t>
      </w:r>
      <w:r w:rsidR="006E1E67">
        <w:t xml:space="preserve">. </w:t>
      </w:r>
      <w:r w:rsidR="004F59B1">
        <w:t xml:space="preserve">For example, where </w:t>
      </w:r>
      <w:r w:rsidR="004F59B1">
        <w:rPr>
          <w:i/>
          <w:iCs/>
        </w:rPr>
        <w:t xml:space="preserve">k </w:t>
      </w:r>
      <w:r w:rsidR="004F59B1">
        <w:t xml:space="preserve">= 5, our dataset will be partitioned into 5 equal sections, </w:t>
      </w:r>
      <w:r w:rsidR="00D32235">
        <w:t xml:space="preserve">and our model will be trained 5 times, with </w:t>
      </w:r>
      <w:r w:rsidR="00894D11">
        <w:t xml:space="preserve">a different section being used to test rather than train the model. </w:t>
      </w:r>
    </w:p>
    <w:p w:rsidRPr="004F59B1" w:rsidR="00475CE7" w:rsidP="00475CE7" w:rsidRDefault="00475CE7" w14:paraId="6B5B89D9" w14:textId="508546DB">
      <w:pPr>
        <w:pStyle w:val="BodyText"/>
        <w:jc w:val="center"/>
      </w:pPr>
      <w:r>
        <w:rPr>
          <w:noProof/>
        </w:rPr>
        <w:drawing>
          <wp:inline distT="0" distB="0" distL="0" distR="0" wp14:anchorId="5B394AAD" wp14:editId="4907A4F0">
            <wp:extent cx="3933713" cy="2723944"/>
            <wp:effectExtent l="0" t="0" r="0" b="635"/>
            <wp:docPr id="4" name="Picture 4" descr="3.1. Cross-validation: evaluating estimator performance — scikit-learn  1.4.2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.1. Cross-validation: evaluating estimator performance — scikit-learn  1.4.2 documenta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10" cy="272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065" w:rsidP="00103B00" w:rsidRDefault="00103B00" w14:paraId="034BA2BC" w14:textId="1CD8D2AA">
      <w:pPr>
        <w:pStyle w:val="BodyText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See: </w:t>
      </w:r>
      <w:hyperlink w:history="1" r:id="rId16">
        <w:r w:rsidRPr="006762AF">
          <w:rPr>
            <w:rStyle w:val="Hyperlink"/>
            <w:sz w:val="16"/>
            <w:szCs w:val="16"/>
          </w:rPr>
          <w:t>https://scikit-learn.org/stable/modules/cross_validation.html</w:t>
        </w:r>
      </w:hyperlink>
    </w:p>
    <w:p w:rsidR="006D7207" w:rsidP="0060487B" w:rsidRDefault="006D7207" w14:paraId="15DEF113" w14:textId="77777777">
      <w:pPr>
        <w:pStyle w:val="BodyText"/>
        <w:rPr>
          <w:szCs w:val="22"/>
        </w:rPr>
      </w:pPr>
    </w:p>
    <w:p w:rsidR="001E05DD" w:rsidP="0060487B" w:rsidRDefault="001E05DD" w14:paraId="6EE3A6FE" w14:textId="2A1A04E2">
      <w:pPr>
        <w:pStyle w:val="BodyText"/>
      </w:pPr>
      <w:r>
        <w:rPr>
          <w:szCs w:val="22"/>
        </w:rPr>
        <w:t xml:space="preserve">Copy the code below into a new cell and run it. </w:t>
      </w:r>
    </w:p>
    <w:p w:rsidRPr="006D7207" w:rsidR="006D7207" w:rsidP="006D7207" w:rsidRDefault="006D7207" w14:paraId="6D08A3A3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6D7207">
        <w:rPr>
          <w:rFonts w:ascii="Courier New" w:hAnsi="Courier New" w:eastAsia="Times New Roman" w:cs="Courier New"/>
          <w:color w:val="AF00DB"/>
          <w:sz w:val="21"/>
          <w:szCs w:val="21"/>
          <w:lang w:eastAsia="en-GB"/>
        </w:rPr>
        <w:t>from</w:t>
      </w:r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sklearn.model</w:t>
      </w:r>
      <w:proofErr w:type="gramEnd"/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_selection</w:t>
      </w:r>
      <w:proofErr w:type="spellEnd"/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</w:t>
      </w:r>
      <w:r w:rsidRPr="006D7207">
        <w:rPr>
          <w:rFonts w:ascii="Courier New" w:hAnsi="Courier New" w:eastAsia="Times New Roman" w:cs="Courier New"/>
          <w:color w:val="AF00DB"/>
          <w:sz w:val="21"/>
          <w:szCs w:val="21"/>
          <w:lang w:eastAsia="en-GB"/>
        </w:rPr>
        <w:t>import</w:t>
      </w:r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cross_val_score</w:t>
      </w:r>
    </w:p>
    <w:p w:rsidRPr="006D7207" w:rsidR="006D7207" w:rsidP="006D7207" w:rsidRDefault="006D7207" w14:paraId="7F7A9E45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6D7207">
        <w:rPr>
          <w:rFonts w:ascii="Courier New" w:hAnsi="Courier New" w:eastAsia="Times New Roman" w:cs="Courier New"/>
          <w:color w:val="AF00DB"/>
          <w:sz w:val="21"/>
          <w:szCs w:val="21"/>
          <w:lang w:eastAsia="en-GB"/>
        </w:rPr>
        <w:t>import</w:t>
      </w:r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numpy</w:t>
      </w:r>
      <w:proofErr w:type="spellEnd"/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</w:t>
      </w:r>
      <w:r w:rsidRPr="006D7207">
        <w:rPr>
          <w:rFonts w:ascii="Courier New" w:hAnsi="Courier New" w:eastAsia="Times New Roman" w:cs="Courier New"/>
          <w:color w:val="AF00DB"/>
          <w:sz w:val="21"/>
          <w:szCs w:val="21"/>
          <w:lang w:eastAsia="en-GB"/>
        </w:rPr>
        <w:t>as</w:t>
      </w:r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np</w:t>
      </w:r>
      <w:proofErr w:type="gramEnd"/>
    </w:p>
    <w:p w:rsidRPr="006D7207" w:rsidR="006D7207" w:rsidP="006D7207" w:rsidRDefault="006D7207" w14:paraId="1E16B93A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spellStart"/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cv_model</w:t>
      </w:r>
      <w:proofErr w:type="spellEnd"/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DecisionTreeClassifier</w:t>
      </w:r>
      <w:proofErr w:type="spellEnd"/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</w:t>
      </w:r>
      <w:proofErr w:type="gramEnd"/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random_state = </w:t>
      </w:r>
      <w:r w:rsidRPr="006D7207">
        <w:rPr>
          <w:rFonts w:ascii="Courier New" w:hAnsi="Courier New" w:eastAsia="Times New Roman" w:cs="Courier New"/>
          <w:color w:val="116644"/>
          <w:sz w:val="21"/>
          <w:szCs w:val="21"/>
          <w:lang w:eastAsia="en-GB"/>
        </w:rPr>
        <w:t>24</w:t>
      </w:r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</w:t>
      </w:r>
    </w:p>
    <w:p w:rsidRPr="006D7207" w:rsidR="006D7207" w:rsidP="006D7207" w:rsidRDefault="006D7207" w14:paraId="68CC98CB" w14:textId="3330AEC9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spellStart"/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cv_scores</w:t>
      </w:r>
      <w:proofErr w:type="spellEnd"/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= cross_val_</w:t>
      </w:r>
      <w:proofErr w:type="gramStart"/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score(</w:t>
      </w:r>
      <w:proofErr w:type="spellStart"/>
      <w:proofErr w:type="gramEnd"/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cv_model</w:t>
      </w:r>
      <w:proofErr w:type="spellEnd"/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X_test</w:t>
      </w:r>
      <w:proofErr w:type="spellEnd"/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y_test</w:t>
      </w:r>
      <w:proofErr w:type="spellEnd"/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cv = </w:t>
      </w:r>
      <w:r w:rsidR="0042539A">
        <w:rPr>
          <w:rFonts w:ascii="Courier New" w:hAnsi="Courier New" w:eastAsia="Times New Roman" w:cs="Courier New"/>
          <w:color w:val="116644"/>
          <w:sz w:val="21"/>
          <w:szCs w:val="21"/>
          <w:lang w:eastAsia="en-GB"/>
        </w:rPr>
        <w:t>5</w:t>
      </w:r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</w:t>
      </w:r>
    </w:p>
    <w:p w:rsidRPr="006D7207" w:rsidR="006D7207" w:rsidP="006D7207" w:rsidRDefault="006D7207" w14:paraId="0C0EA2D4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spellStart"/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avg_cv</w:t>
      </w:r>
      <w:proofErr w:type="spellEnd"/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np.mean</w:t>
      </w:r>
      <w:proofErr w:type="spellEnd"/>
      <w:proofErr w:type="gramEnd"/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</w:t>
      </w:r>
      <w:proofErr w:type="spellStart"/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cv_scores</w:t>
      </w:r>
      <w:proofErr w:type="spellEnd"/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</w:t>
      </w:r>
    </w:p>
    <w:p w:rsidRPr="006D7207" w:rsidR="006D7207" w:rsidP="006D7207" w:rsidRDefault="006D7207" w14:paraId="288954E4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6D7207">
        <w:rPr>
          <w:rFonts w:ascii="Courier New" w:hAnsi="Courier New" w:eastAsia="Times New Roman" w:cs="Courier New"/>
          <w:color w:val="795E26"/>
          <w:sz w:val="21"/>
          <w:szCs w:val="21"/>
          <w:lang w:eastAsia="en-GB"/>
        </w:rPr>
        <w:t>print</w:t>
      </w:r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</w:t>
      </w:r>
      <w:proofErr w:type="spellStart"/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cv_scores</w:t>
      </w:r>
      <w:proofErr w:type="spellEnd"/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</w:t>
      </w:r>
    </w:p>
    <w:p w:rsidRPr="006D7207" w:rsidR="006D7207" w:rsidP="006D7207" w:rsidRDefault="006D7207" w14:paraId="378A794F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gramStart"/>
      <w:r w:rsidRPr="006D7207">
        <w:rPr>
          <w:rFonts w:ascii="Courier New" w:hAnsi="Courier New" w:eastAsia="Times New Roman" w:cs="Courier New"/>
          <w:color w:val="795E26"/>
          <w:sz w:val="21"/>
          <w:szCs w:val="21"/>
          <w:lang w:eastAsia="en-GB"/>
        </w:rPr>
        <w:t>print</w:t>
      </w:r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</w:t>
      </w:r>
      <w:proofErr w:type="gramEnd"/>
      <w:r w:rsidRPr="006D7207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"Average CV accuracy:"</w:t>
      </w:r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avg_cv</w:t>
      </w:r>
      <w:proofErr w:type="spellEnd"/>
      <w:r w:rsidRPr="006D720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</w:t>
      </w:r>
    </w:p>
    <w:p w:rsidR="006D7207" w:rsidP="0060487B" w:rsidRDefault="006D7207" w14:paraId="5439109D" w14:textId="77777777">
      <w:pPr>
        <w:pStyle w:val="BodyText"/>
      </w:pPr>
    </w:p>
    <w:p w:rsidR="00D01959" w:rsidP="0060487B" w:rsidRDefault="006A07BB" w14:paraId="2DF4C735" w14:textId="0D81C372">
      <w:pPr>
        <w:pStyle w:val="BodyText"/>
      </w:pPr>
      <w:r>
        <w:t>Th</w:t>
      </w:r>
      <w:r w:rsidR="008F13EE">
        <w:t xml:space="preserve">is average gives us a more realistic estimate of how our model performs on underseen data. </w:t>
      </w:r>
      <w:r w:rsidR="0068636C">
        <w:t xml:space="preserve">However, </w:t>
      </w:r>
      <w:r w:rsidR="008E65CA">
        <w:t>we want to try and improve the performance of our model</w:t>
      </w:r>
      <w:r w:rsidR="002F1DB9">
        <w:t xml:space="preserve">. To do this we use </w:t>
      </w:r>
      <w:r w:rsidR="002F1DB9">
        <w:rPr>
          <w:b/>
          <w:bCs/>
        </w:rPr>
        <w:t>Hyperparameters</w:t>
      </w:r>
      <w:r w:rsidR="00A60937">
        <w:t xml:space="preserve">, which </w:t>
      </w:r>
      <w:r w:rsidR="002F1DB9">
        <w:t>allow us to</w:t>
      </w:r>
      <w:r w:rsidR="000701F9">
        <w:t xml:space="preserve"> alter the </w:t>
      </w:r>
      <w:proofErr w:type="gramStart"/>
      <w:r w:rsidR="000701F9">
        <w:t>inner-workings</w:t>
      </w:r>
      <w:proofErr w:type="gramEnd"/>
      <w:r w:rsidR="000701F9">
        <w:t xml:space="preserve"> of the model to best fit our scenario</w:t>
      </w:r>
      <w:r w:rsidR="00A60937">
        <w:t>. In order to find the optimal value for a hyperparameter</w:t>
      </w:r>
      <w:r w:rsidR="0042539A">
        <w:t xml:space="preserve"> we can perform a </w:t>
      </w:r>
      <w:r w:rsidRPr="0042539A" w:rsidR="0042539A">
        <w:rPr>
          <w:b/>
          <w:bCs/>
        </w:rPr>
        <w:t>Grid Search</w:t>
      </w:r>
      <w:r w:rsidR="0042539A">
        <w:t xml:space="preserve">, wherein the </w:t>
      </w:r>
      <w:proofErr w:type="gramStart"/>
      <w:r w:rsidR="0042539A">
        <w:t>cross validation</w:t>
      </w:r>
      <w:proofErr w:type="gramEnd"/>
      <w:r w:rsidR="0042539A">
        <w:t xml:space="preserve"> process described </w:t>
      </w:r>
      <w:r w:rsidR="008B62C5">
        <w:t xml:space="preserve">earlier is repeated </w:t>
      </w:r>
      <w:r w:rsidR="001E5B51">
        <w:t xml:space="preserve">several times, with a different value for the hyperparameter </w:t>
      </w:r>
      <w:r w:rsidR="003E4BF7">
        <w:t>under evaluation</w:t>
      </w:r>
      <w:r w:rsidR="001E5B51">
        <w:t xml:space="preserve"> </w:t>
      </w:r>
      <w:r w:rsidR="003E4BF7">
        <w:t xml:space="preserve">being used each time. </w:t>
      </w:r>
    </w:p>
    <w:p w:rsidR="003E4BF7" w:rsidP="0060487B" w:rsidRDefault="003E4BF7" w14:paraId="43BDD431" w14:textId="77777777">
      <w:pPr>
        <w:pStyle w:val="BodyText"/>
      </w:pPr>
    </w:p>
    <w:p w:rsidR="003E4BF7" w:rsidP="0060487B" w:rsidRDefault="003E4BF7" w14:paraId="73535A9C" w14:textId="34F288B2">
      <w:pPr>
        <w:pStyle w:val="BodyText"/>
      </w:pPr>
    </w:p>
    <w:p w:rsidR="00600C32" w:rsidP="0060487B" w:rsidRDefault="003E4BF7" w14:paraId="363F0838" w14:textId="6A333783">
      <w:pPr>
        <w:pStyle w:val="BodyText"/>
      </w:pPr>
      <w:r>
        <w:t xml:space="preserve">For example, </w:t>
      </w:r>
      <w:r w:rsidR="00FB00B5">
        <w:rPr>
          <w:b/>
          <w:bCs/>
        </w:rPr>
        <w:t>ccp_alpha</w:t>
      </w:r>
      <w:r w:rsidR="00FB00B5">
        <w:t xml:space="preserve"> is used to </w:t>
      </w:r>
      <w:r w:rsidR="007479AF">
        <w:t xml:space="preserve">remove </w:t>
      </w:r>
      <w:r w:rsidR="009E17B3">
        <w:t>parts of the tree through a process known as ‘pruning</w:t>
      </w:r>
      <w:r w:rsidR="00A24FDA">
        <w:t xml:space="preserve">’ </w:t>
      </w:r>
      <w:proofErr w:type="gramStart"/>
      <w:r w:rsidR="00A24FDA">
        <w:t>in order to</w:t>
      </w:r>
      <w:proofErr w:type="gramEnd"/>
      <w:r w:rsidR="00A24FDA">
        <w:t xml:space="preserve"> reduce the potential for overfitting. </w:t>
      </w:r>
      <w:proofErr w:type="gramStart"/>
      <w:r w:rsidR="00014D95">
        <w:t>In order for</w:t>
      </w:r>
      <w:proofErr w:type="gramEnd"/>
      <w:r w:rsidR="00014D95">
        <w:t xml:space="preserve"> this process to work correctly, we need to choose an appropriate value for ccp_alpha. If the value is too large, our tree would lose important information and struggle to make predictions. If it is too small, pruning would not be </w:t>
      </w:r>
      <w:r w:rsidR="00431227">
        <w:t>effective,</w:t>
      </w:r>
      <w:r w:rsidR="00014D95">
        <w:t xml:space="preserve"> and the tree would overfit the training data.</w:t>
      </w:r>
    </w:p>
    <w:p w:rsidR="00884CEC" w:rsidP="0060487B" w:rsidRDefault="00620D30" w14:paraId="5CA13531" w14:textId="7525FC13">
      <w:pPr>
        <w:pStyle w:val="BodyText"/>
      </w:pPr>
      <w:r>
        <w:t xml:space="preserve"> </w:t>
      </w:r>
    </w:p>
    <w:p w:rsidRPr="00FB00B5" w:rsidR="00884CEC" w:rsidP="0060487B" w:rsidRDefault="00884CEC" w14:paraId="51F0851D" w14:textId="3089682E">
      <w:pPr>
        <w:pStyle w:val="BodyText"/>
      </w:pPr>
      <w:r>
        <w:t xml:space="preserve">Copy the code below into a new cell and run it. </w:t>
      </w:r>
      <w:r>
        <w:br/>
      </w:r>
      <w:proofErr w:type="spellStart"/>
      <w:r w:rsidRPr="00884CEC">
        <w:rPr>
          <w:b/>
          <w:bCs/>
        </w:rPr>
        <w:t>ccp_alpha_list</w:t>
      </w:r>
      <w:proofErr w:type="spellEnd"/>
      <w:r w:rsidRPr="00884CEC">
        <w:rPr>
          <w:b/>
          <w:bCs/>
        </w:rPr>
        <w:t xml:space="preserve"> </w:t>
      </w:r>
      <w:r>
        <w:t xml:space="preserve">contains a list of </w:t>
      </w:r>
      <w:r w:rsidR="00EA2FC3">
        <w:t xml:space="preserve">different values to be </w:t>
      </w:r>
      <w:proofErr w:type="spellStart"/>
      <w:r w:rsidR="008249A0">
        <w:t>trialed</w:t>
      </w:r>
      <w:proofErr w:type="spellEnd"/>
      <w:r w:rsidR="00EA2FC3">
        <w:t>.</w:t>
      </w:r>
    </w:p>
    <w:p w:rsidRPr="0039086A" w:rsidR="0039086A" w:rsidP="0039086A" w:rsidRDefault="0039086A" w14:paraId="263A81C8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39086A">
        <w:rPr>
          <w:rFonts w:ascii="Courier New" w:hAnsi="Courier New" w:eastAsia="Times New Roman" w:cs="Courier New"/>
          <w:color w:val="AF00DB"/>
          <w:sz w:val="21"/>
          <w:szCs w:val="21"/>
          <w:lang w:eastAsia="en-GB"/>
        </w:rPr>
        <w:t>from</w:t>
      </w:r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sklearn.model</w:t>
      </w:r>
      <w:proofErr w:type="gramEnd"/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_selection</w:t>
      </w:r>
      <w:proofErr w:type="spellEnd"/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</w:t>
      </w:r>
      <w:r w:rsidRPr="0039086A">
        <w:rPr>
          <w:rFonts w:ascii="Courier New" w:hAnsi="Courier New" w:eastAsia="Times New Roman" w:cs="Courier New"/>
          <w:color w:val="AF00DB"/>
          <w:sz w:val="21"/>
          <w:szCs w:val="21"/>
          <w:lang w:eastAsia="en-GB"/>
        </w:rPr>
        <w:t>import</w:t>
      </w:r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GridSearchCV</w:t>
      </w:r>
    </w:p>
    <w:p w:rsidRPr="0039086A" w:rsidR="0039086A" w:rsidP="0039086A" w:rsidRDefault="0039086A" w14:paraId="2D918D8E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model = </w:t>
      </w:r>
      <w:proofErr w:type="spellStart"/>
      <w:proofErr w:type="gramStart"/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DecisionTreeClassifier</w:t>
      </w:r>
      <w:proofErr w:type="spellEnd"/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</w:t>
      </w:r>
      <w:proofErr w:type="gramEnd"/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</w:t>
      </w:r>
    </w:p>
    <w:p w:rsidRPr="0039086A" w:rsidR="0039086A" w:rsidP="0039086A" w:rsidRDefault="0039086A" w14:paraId="43F04765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spellStart"/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ccp_alpha_list</w:t>
      </w:r>
      <w:proofErr w:type="spellEnd"/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= [</w:t>
      </w:r>
      <w:r w:rsidRPr="0039086A">
        <w:rPr>
          <w:rFonts w:ascii="Courier New" w:hAnsi="Courier New" w:eastAsia="Times New Roman" w:cs="Courier New"/>
          <w:color w:val="116644"/>
          <w:sz w:val="21"/>
          <w:szCs w:val="21"/>
          <w:lang w:eastAsia="en-GB"/>
        </w:rPr>
        <w:t>0.001</w:t>
      </w:r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r w:rsidRPr="0039086A">
        <w:rPr>
          <w:rFonts w:ascii="Courier New" w:hAnsi="Courier New" w:eastAsia="Times New Roman" w:cs="Courier New"/>
          <w:color w:val="116644"/>
          <w:sz w:val="21"/>
          <w:szCs w:val="21"/>
          <w:lang w:eastAsia="en-GB"/>
        </w:rPr>
        <w:t>0.01</w:t>
      </w:r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r w:rsidRPr="0039086A">
        <w:rPr>
          <w:rFonts w:ascii="Courier New" w:hAnsi="Courier New" w:eastAsia="Times New Roman" w:cs="Courier New"/>
          <w:color w:val="116644"/>
          <w:sz w:val="21"/>
          <w:szCs w:val="21"/>
          <w:lang w:eastAsia="en-GB"/>
        </w:rPr>
        <w:t>0.1</w:t>
      </w:r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r w:rsidRPr="0039086A">
        <w:rPr>
          <w:rFonts w:ascii="Courier New" w:hAnsi="Courier New" w:eastAsia="Times New Roman" w:cs="Courier New"/>
          <w:color w:val="116644"/>
          <w:sz w:val="21"/>
          <w:szCs w:val="21"/>
          <w:lang w:eastAsia="en-GB"/>
        </w:rPr>
        <w:t>1.0</w:t>
      </w:r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r w:rsidRPr="0039086A">
        <w:rPr>
          <w:rFonts w:ascii="Courier New" w:hAnsi="Courier New" w:eastAsia="Times New Roman" w:cs="Courier New"/>
          <w:color w:val="116644"/>
          <w:sz w:val="21"/>
          <w:szCs w:val="21"/>
          <w:lang w:eastAsia="en-GB"/>
        </w:rPr>
        <w:t>10</w:t>
      </w:r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]</w:t>
      </w:r>
    </w:p>
    <w:p w:rsidRPr="0039086A" w:rsidR="0039086A" w:rsidP="0039086A" w:rsidRDefault="0039086A" w14:paraId="73EFBA1E" w14:textId="140E3B63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grid = </w:t>
      </w:r>
      <w:proofErr w:type="gramStart"/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GridSearchCV(</w:t>
      </w:r>
      <w:proofErr w:type="gramEnd"/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estimator = model, </w:t>
      </w:r>
      <w:proofErr w:type="spellStart"/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param_grid</w:t>
      </w:r>
      <w:proofErr w:type="spellEnd"/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= {</w:t>
      </w:r>
      <w:r w:rsidRPr="0039086A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'ccp_alpha'</w:t>
      </w:r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: </w:t>
      </w:r>
      <w:proofErr w:type="spellStart"/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ccp_alpha_list</w:t>
      </w:r>
      <w:proofErr w:type="spellEnd"/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}, cv = </w:t>
      </w:r>
      <w:r w:rsidR="00600C32">
        <w:rPr>
          <w:rFonts w:ascii="Courier New" w:hAnsi="Courier New" w:eastAsia="Times New Roman" w:cs="Courier New"/>
          <w:color w:val="116644"/>
          <w:sz w:val="21"/>
          <w:szCs w:val="21"/>
          <w:lang w:eastAsia="en-GB"/>
        </w:rPr>
        <w:t>5</w:t>
      </w:r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</w:t>
      </w:r>
    </w:p>
    <w:p w:rsidRPr="0039086A" w:rsidR="0039086A" w:rsidP="0039086A" w:rsidRDefault="0039086A" w14:paraId="4EC3F53A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grid.fit</w:t>
      </w:r>
      <w:proofErr w:type="spellEnd"/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X_train</w:t>
      </w:r>
      <w:proofErr w:type="spellEnd"/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y_train</w:t>
      </w:r>
      <w:proofErr w:type="spellEnd"/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</w:t>
      </w:r>
    </w:p>
    <w:p w:rsidRPr="0039086A" w:rsidR="0039086A" w:rsidP="0039086A" w:rsidRDefault="0039086A" w14:paraId="4EA3944D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gramStart"/>
      <w:r w:rsidRPr="0039086A">
        <w:rPr>
          <w:rFonts w:ascii="Courier New" w:hAnsi="Courier New" w:eastAsia="Times New Roman" w:cs="Courier New"/>
          <w:color w:val="795E26"/>
          <w:sz w:val="21"/>
          <w:szCs w:val="21"/>
          <w:lang w:eastAsia="en-GB"/>
        </w:rPr>
        <w:t>print</w:t>
      </w:r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grid.best_score</w:t>
      </w:r>
      <w:proofErr w:type="spellEnd"/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_, </w:t>
      </w:r>
      <w:proofErr w:type="spellStart"/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grid.best_params</w:t>
      </w:r>
      <w:proofErr w:type="spellEnd"/>
      <w:r w:rsidRPr="0039086A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_)</w:t>
      </w:r>
    </w:p>
    <w:p w:rsidR="0060487B" w:rsidP="00B350A9" w:rsidRDefault="0060487B" w14:paraId="351AC391" w14:textId="77777777">
      <w:pPr>
        <w:pStyle w:val="BodyText"/>
      </w:pPr>
    </w:p>
    <w:p w:rsidR="008249A0" w:rsidP="00B350A9" w:rsidRDefault="0095439C" w14:paraId="0113701A" w14:textId="07FA335B">
      <w:pPr>
        <w:pStyle w:val="BodyText"/>
      </w:pPr>
      <w:r>
        <w:t xml:space="preserve">The output indicated the average accuracy (established through cross validation) for the best performing model, along with </w:t>
      </w:r>
      <w:r w:rsidR="004568C4">
        <w:t>the value for the hyperparameter. For example:</w:t>
      </w:r>
    </w:p>
    <w:p w:rsidR="004568C4" w:rsidP="00B350A9" w:rsidRDefault="004568C4" w14:paraId="65C8F458" w14:textId="2340878D">
      <w:pPr>
        <w:pStyle w:val="BodyText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0.8075642667191962 {'ccp_alpha': 0.01}</w:t>
      </w:r>
    </w:p>
    <w:p w:rsidRPr="00935BC1" w:rsidR="004568C4" w:rsidP="00B350A9" w:rsidRDefault="00EA281A" w14:paraId="682F60B2" w14:textId="70AE0696">
      <w:pPr>
        <w:pStyle w:val="BodyText"/>
      </w:pPr>
      <w:r>
        <w:t xml:space="preserve">You should experiment changing the values in the </w:t>
      </w:r>
      <w:proofErr w:type="spellStart"/>
      <w:r>
        <w:t>ccp_alpha_list</w:t>
      </w:r>
      <w:proofErr w:type="spellEnd"/>
      <w:r>
        <w:t xml:space="preserve"> </w:t>
      </w:r>
      <w:r w:rsidR="00935BC1">
        <w:t xml:space="preserve">to include more values between 0.001 and 0.01. </w:t>
      </w:r>
      <w:r w:rsidR="00935BC1">
        <w:rPr>
          <w:b/>
          <w:bCs/>
        </w:rPr>
        <w:t xml:space="preserve">Note: </w:t>
      </w:r>
      <w:r w:rsidR="00935BC1">
        <w:t>Adding lots of values will inc</w:t>
      </w:r>
      <w:r w:rsidR="00DC10E8">
        <w:t>rease the total training time exponentially</w:t>
      </w:r>
      <w:r w:rsidR="0028536B">
        <w:t xml:space="preserve">, so you should try to limit the number you are </w:t>
      </w:r>
      <w:proofErr w:type="spellStart"/>
      <w:r w:rsidR="0028536B">
        <w:t>trialing</w:t>
      </w:r>
      <w:proofErr w:type="spellEnd"/>
      <w:r w:rsidR="0028536B">
        <w:t>. Feel free to remove any values &gt; 0.01</w:t>
      </w:r>
      <w:r w:rsidR="008773AC">
        <w:t>.</w:t>
      </w:r>
      <w:r w:rsidR="0028536B">
        <w:t xml:space="preserve"> </w:t>
      </w:r>
    </w:p>
    <w:p w:rsidR="004568C4" w:rsidP="00B350A9" w:rsidRDefault="008773AC" w14:paraId="695B0E57" w14:textId="73CE33F1">
      <w:pPr>
        <w:pStyle w:val="BodyText"/>
      </w:pPr>
      <w:r>
        <w:t xml:space="preserve">When you are happy with your model copy </w:t>
      </w:r>
      <w:r w:rsidR="009752E2">
        <w:t>the code below into a new cell. You should replace 0.01 with your chosen value for ccp_alpha.</w:t>
      </w:r>
    </w:p>
    <w:p w:rsidRPr="00112F23" w:rsidR="00112F23" w:rsidP="00B350A9" w:rsidRDefault="009752E2" w14:paraId="622190FD" w14:textId="493183F7">
      <w:pPr>
        <w:pStyle w:val="BodyText"/>
      </w:pPr>
      <w:r>
        <w:t xml:space="preserve">Your tree plot should now be much smaller, meaning you have produced a model </w:t>
      </w:r>
      <w:r w:rsidR="004D1D49">
        <w:t>which should be more generalisable, meaning it works better with unseen data.</w:t>
      </w:r>
    </w:p>
    <w:p w:rsidRPr="007633F7" w:rsidR="007633F7" w:rsidP="007633F7" w:rsidRDefault="007633F7" w14:paraId="4338C639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model = </w:t>
      </w:r>
      <w:proofErr w:type="spellStart"/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DecisionTreeClassifier</w:t>
      </w:r>
      <w:proofErr w:type="spellEnd"/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(ccp_alpha=</w:t>
      </w:r>
      <w:r w:rsidRPr="007633F7">
        <w:rPr>
          <w:rFonts w:ascii="Courier New" w:hAnsi="Courier New" w:eastAsia="Times New Roman" w:cs="Courier New"/>
          <w:color w:val="116644"/>
          <w:sz w:val="21"/>
          <w:szCs w:val="21"/>
          <w:lang w:eastAsia="en-GB"/>
        </w:rPr>
        <w:t>0.01</w:t>
      </w:r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</w:t>
      </w:r>
    </w:p>
    <w:p w:rsidRPr="007633F7" w:rsidR="007633F7" w:rsidP="007633F7" w:rsidRDefault="007633F7" w14:paraId="74194FC5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model.fit</w:t>
      </w:r>
      <w:proofErr w:type="spellEnd"/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X_train</w:t>
      </w:r>
      <w:proofErr w:type="spellEnd"/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y_train</w:t>
      </w:r>
      <w:proofErr w:type="spellEnd"/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</w:t>
      </w:r>
    </w:p>
    <w:p w:rsidRPr="007633F7" w:rsidR="007633F7" w:rsidP="007633F7" w:rsidRDefault="007633F7" w14:paraId="0A163B52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gramStart"/>
      <w:r w:rsidRPr="007633F7">
        <w:rPr>
          <w:rFonts w:ascii="Courier New" w:hAnsi="Courier New" w:eastAsia="Times New Roman" w:cs="Courier New"/>
          <w:color w:val="795E26"/>
          <w:sz w:val="21"/>
          <w:szCs w:val="21"/>
          <w:lang w:eastAsia="en-GB"/>
        </w:rPr>
        <w:t>print</w:t>
      </w:r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model.score</w:t>
      </w:r>
      <w:proofErr w:type="spellEnd"/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</w:t>
      </w:r>
      <w:proofErr w:type="spellStart"/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X_train</w:t>
      </w:r>
      <w:proofErr w:type="spellEnd"/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y_train</w:t>
      </w:r>
      <w:proofErr w:type="spellEnd"/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))</w:t>
      </w:r>
    </w:p>
    <w:p w:rsidRPr="007633F7" w:rsidR="007633F7" w:rsidP="007633F7" w:rsidRDefault="007633F7" w14:paraId="11EE6AEB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</w:p>
    <w:p w:rsidRPr="007633F7" w:rsidR="007633F7" w:rsidP="007633F7" w:rsidRDefault="007633F7" w14:paraId="028880B5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spellStart"/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y_predicted</w:t>
      </w:r>
      <w:proofErr w:type="spellEnd"/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model.predict</w:t>
      </w:r>
      <w:proofErr w:type="spellEnd"/>
      <w:proofErr w:type="gramEnd"/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</w:t>
      </w:r>
      <w:proofErr w:type="spellStart"/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X_test</w:t>
      </w:r>
      <w:proofErr w:type="spellEnd"/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</w:t>
      </w:r>
    </w:p>
    <w:p w:rsidRPr="007633F7" w:rsidR="007633F7" w:rsidP="007633F7" w:rsidRDefault="007633F7" w14:paraId="49BE503B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spellStart"/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accuracy_</w:t>
      </w:r>
      <w:proofErr w:type="gramStart"/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score</w:t>
      </w:r>
      <w:proofErr w:type="spellEnd"/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y_test</w:t>
      </w:r>
      <w:proofErr w:type="spellEnd"/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y_predicted</w:t>
      </w:r>
      <w:proofErr w:type="spellEnd"/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</w:t>
      </w:r>
    </w:p>
    <w:p w:rsidRPr="007633F7" w:rsidR="007633F7" w:rsidP="007633F7" w:rsidRDefault="007633F7" w14:paraId="2518D548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tree.plot</w:t>
      </w:r>
      <w:proofErr w:type="gramEnd"/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_tree</w:t>
      </w:r>
      <w:proofErr w:type="spellEnd"/>
      <w:r w:rsidRPr="007633F7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(model)</w:t>
      </w:r>
    </w:p>
    <w:p w:rsidR="009968A1" w:rsidP="00B350A9" w:rsidRDefault="009968A1" w14:paraId="2FA5065A" w14:textId="77777777">
      <w:pPr>
        <w:pStyle w:val="BodyText"/>
      </w:pPr>
    </w:p>
    <w:p w:rsidR="007633F7" w:rsidP="00B350A9" w:rsidRDefault="005E2A87" w14:paraId="2AE4B522" w14:textId="1AB46578">
      <w:pPr>
        <w:pStyle w:val="BodyText"/>
      </w:pPr>
      <w:r>
        <w:t xml:space="preserve">Whilst Decision Trees </w:t>
      </w:r>
      <w:r w:rsidR="00E91F76">
        <w:t xml:space="preserve">are very explainable, their simplistic structure still makes them susceptible to overfitting. </w:t>
      </w:r>
      <w:r w:rsidR="00C962B4">
        <w:t xml:space="preserve">The code below demonstrates using a different type of model called a Random Forest. A Random Forest is an ensemble model, which </w:t>
      </w:r>
      <w:r w:rsidR="00D35689">
        <w:t xml:space="preserve">uses </w:t>
      </w:r>
      <w:proofErr w:type="gramStart"/>
      <w:r w:rsidR="00D35689">
        <w:t>a large number of</w:t>
      </w:r>
      <w:proofErr w:type="gramEnd"/>
      <w:r w:rsidR="00D35689">
        <w:t xml:space="preserve"> Decision Trees </w:t>
      </w:r>
      <w:r w:rsidR="005A5BCA">
        <w:t xml:space="preserve">each of which have been trained on a random subset of the training data and also a random subset of the features. By having a wide variety of trees which have all been constructed differently, </w:t>
      </w:r>
      <w:r w:rsidR="00B33986">
        <w:t>Random Forests are much less suspectable to overfitting than individual Decision Trees.</w:t>
      </w:r>
    </w:p>
    <w:p w:rsidR="006B3403" w:rsidP="00B350A9" w:rsidRDefault="006B3403" w14:paraId="0A97C9CE" w14:textId="77777777">
      <w:pPr>
        <w:pStyle w:val="BodyText"/>
      </w:pPr>
    </w:p>
    <w:p w:rsidR="007633F7" w:rsidP="00B350A9" w:rsidRDefault="002E2AD2" w14:paraId="292339BB" w14:textId="67B9E6BB">
      <w:pPr>
        <w:pStyle w:val="BodyText"/>
      </w:pPr>
      <w:r>
        <w:t xml:space="preserve">Copy the code below into a new cell. You will notice it is very similar to </w:t>
      </w:r>
      <w:r w:rsidR="0070723F">
        <w:t xml:space="preserve">the Decision Tree code, only this time we are using a Random Forest Classifier. Like the Decision Tree, we can optimise the ccp_alpha hyperparameter. However, we can also optimise the n_estimators hyperparameter </w:t>
      </w:r>
      <w:r w:rsidR="00684114">
        <w:t>which controls how many Decision Trees will be used within the Random Forest.</w:t>
      </w:r>
    </w:p>
    <w:p w:rsidR="007633F7" w:rsidP="00B350A9" w:rsidRDefault="006B3403" w14:paraId="5A9312E0" w14:textId="57FE4924">
      <w:pPr>
        <w:pStyle w:val="BodyText"/>
      </w:pPr>
      <w:r>
        <w:t xml:space="preserve">Experiment </w:t>
      </w:r>
      <w:r w:rsidR="005D760B">
        <w:t xml:space="preserve">inputting different </w:t>
      </w:r>
      <w:r w:rsidR="002D61B5">
        <w:t xml:space="preserve">values for each of the hyperparameters </w:t>
      </w:r>
      <w:proofErr w:type="gramStart"/>
      <w:r w:rsidR="002D61B5">
        <w:t>in order to</w:t>
      </w:r>
      <w:proofErr w:type="gramEnd"/>
      <w:r w:rsidR="002D61B5">
        <w:t xml:space="preserve"> optimise the model</w:t>
      </w:r>
      <w:r w:rsidR="00601747">
        <w:t>. You can also</w:t>
      </w:r>
      <w:r w:rsidR="00D61FEF">
        <w:t xml:space="preserve"> try</w:t>
      </w:r>
      <w:r w:rsidR="00601747">
        <w:t xml:space="preserve"> add</w:t>
      </w:r>
      <w:r w:rsidR="00D61FEF">
        <w:t>ing</w:t>
      </w:r>
      <w:r w:rsidR="00601747">
        <w:t xml:space="preserve"> additional hyperparameters</w:t>
      </w:r>
      <w:r w:rsidR="00D61FEF">
        <w:t xml:space="preserve"> listed in the </w:t>
      </w:r>
      <w:hyperlink w:history="1" r:id="rId17">
        <w:r w:rsidRPr="00AC4CED" w:rsidR="00D61FEF">
          <w:rPr>
            <w:rStyle w:val="Hyperlink"/>
          </w:rPr>
          <w:t>SciKit-Learn</w:t>
        </w:r>
        <w:r w:rsidRPr="00AC4CED" w:rsidR="00AC4CED">
          <w:rPr>
            <w:rStyle w:val="Hyperlink"/>
          </w:rPr>
          <w:t xml:space="preserve"> Random Forest Classifier</w:t>
        </w:r>
        <w:r w:rsidRPr="00AC4CED" w:rsidR="00D61FEF">
          <w:rPr>
            <w:rStyle w:val="Hyperlink"/>
          </w:rPr>
          <w:t xml:space="preserve"> documentation</w:t>
        </w:r>
      </w:hyperlink>
      <w:r w:rsidR="00AC4CED">
        <w:t xml:space="preserve">. </w:t>
      </w:r>
    </w:p>
    <w:p w:rsidR="007633F7" w:rsidP="00B350A9" w:rsidRDefault="007633F7" w14:paraId="7E1B7636" w14:textId="77777777">
      <w:pPr>
        <w:pStyle w:val="BodyText"/>
      </w:pPr>
    </w:p>
    <w:p w:rsidRPr="00B7329F" w:rsidR="00B7329F" w:rsidP="00B7329F" w:rsidRDefault="00B7329F" w14:paraId="487D1456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B7329F">
        <w:rPr>
          <w:rFonts w:ascii="Courier New" w:hAnsi="Courier New" w:eastAsia="Times New Roman" w:cs="Courier New"/>
          <w:color w:val="AF00DB"/>
          <w:sz w:val="21"/>
          <w:szCs w:val="21"/>
          <w:lang w:eastAsia="en-GB"/>
        </w:rPr>
        <w:t>from</w:t>
      </w:r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sklearn.ensemble</w:t>
      </w:r>
      <w:proofErr w:type="spellEnd"/>
      <w:proofErr w:type="gramEnd"/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</w:t>
      </w:r>
      <w:r w:rsidRPr="00B7329F">
        <w:rPr>
          <w:rFonts w:ascii="Courier New" w:hAnsi="Courier New" w:eastAsia="Times New Roman" w:cs="Courier New"/>
          <w:color w:val="AF00DB"/>
          <w:sz w:val="21"/>
          <w:szCs w:val="21"/>
          <w:lang w:eastAsia="en-GB"/>
        </w:rPr>
        <w:t>import</w:t>
      </w:r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RandomForestClassifier</w:t>
      </w:r>
      <w:proofErr w:type="spellEnd"/>
    </w:p>
    <w:p w:rsidRPr="00B7329F" w:rsidR="00B7329F" w:rsidP="00B7329F" w:rsidRDefault="00B7329F" w14:paraId="0181F68F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model = </w:t>
      </w:r>
      <w:proofErr w:type="spellStart"/>
      <w:proofErr w:type="gramStart"/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RandomForestClassifier</w:t>
      </w:r>
      <w:proofErr w:type="spellEnd"/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</w:t>
      </w:r>
      <w:proofErr w:type="gramEnd"/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</w:t>
      </w:r>
    </w:p>
    <w:p w:rsidRPr="00B7329F" w:rsidR="00B7329F" w:rsidP="00B7329F" w:rsidRDefault="00B7329F" w14:paraId="71DC7681" w14:textId="1B4A63CD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spellStart"/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ccp_alpha_list</w:t>
      </w:r>
      <w:proofErr w:type="spellEnd"/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= [</w:t>
      </w:r>
      <w:r w:rsidRPr="00B7329F">
        <w:rPr>
          <w:rFonts w:ascii="Courier New" w:hAnsi="Courier New" w:eastAsia="Times New Roman" w:cs="Courier New"/>
          <w:color w:val="116644"/>
          <w:sz w:val="21"/>
          <w:szCs w:val="21"/>
          <w:lang w:eastAsia="en-GB"/>
        </w:rPr>
        <w:t>0.001</w:t>
      </w:r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,</w:t>
      </w:r>
      <w:r w:rsidRPr="00B7329F">
        <w:rPr>
          <w:rFonts w:ascii="Courier New" w:hAnsi="Courier New" w:eastAsia="Times New Roman" w:cs="Courier New"/>
          <w:color w:val="116644"/>
          <w:sz w:val="21"/>
          <w:szCs w:val="21"/>
          <w:lang w:eastAsia="en-GB"/>
        </w:rPr>
        <w:t>0.1</w:t>
      </w:r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]</w:t>
      </w:r>
    </w:p>
    <w:p w:rsidRPr="00B7329F" w:rsidR="00B7329F" w:rsidP="00B7329F" w:rsidRDefault="00B7329F" w14:paraId="31BB39A9" w14:textId="25B8E384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spellStart"/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n_estimators_list</w:t>
      </w:r>
      <w:proofErr w:type="spellEnd"/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= [</w:t>
      </w:r>
      <w:r w:rsidRPr="00B7329F">
        <w:rPr>
          <w:rFonts w:ascii="Courier New" w:hAnsi="Courier New" w:eastAsia="Times New Roman" w:cs="Courier New"/>
          <w:color w:val="116644"/>
          <w:sz w:val="21"/>
          <w:szCs w:val="21"/>
          <w:lang w:eastAsia="en-GB"/>
        </w:rPr>
        <w:t>100</w:t>
      </w:r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r w:rsidRPr="00B7329F">
        <w:rPr>
          <w:rFonts w:ascii="Courier New" w:hAnsi="Courier New" w:eastAsia="Times New Roman" w:cs="Courier New"/>
          <w:color w:val="116644"/>
          <w:sz w:val="21"/>
          <w:szCs w:val="21"/>
          <w:lang w:eastAsia="en-GB"/>
        </w:rPr>
        <w:t>500</w:t>
      </w:r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]</w:t>
      </w:r>
    </w:p>
    <w:p w:rsidRPr="00B7329F" w:rsidR="00B7329F" w:rsidP="00B7329F" w:rsidRDefault="00B7329F" w14:paraId="769FE514" w14:textId="12670C12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grid = </w:t>
      </w:r>
      <w:proofErr w:type="gramStart"/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GridSearchCV(</w:t>
      </w:r>
      <w:proofErr w:type="gramEnd"/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estimator = model, </w:t>
      </w:r>
      <w:proofErr w:type="spellStart"/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param_grid</w:t>
      </w:r>
      <w:proofErr w:type="spellEnd"/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= {</w:t>
      </w:r>
      <w:r w:rsidRPr="00B7329F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'ccp_alpha'</w:t>
      </w:r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: </w:t>
      </w:r>
      <w:proofErr w:type="spellStart"/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ccp_alpha_list</w:t>
      </w:r>
      <w:proofErr w:type="spellEnd"/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r w:rsidRPr="00B7329F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'n_estimators'</w:t>
      </w:r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: </w:t>
      </w:r>
      <w:proofErr w:type="spellStart"/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n_estimators_list</w:t>
      </w:r>
      <w:proofErr w:type="spellEnd"/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}, cv = </w:t>
      </w:r>
      <w:r w:rsidR="006F37DB">
        <w:rPr>
          <w:rFonts w:ascii="Courier New" w:hAnsi="Courier New" w:eastAsia="Times New Roman" w:cs="Courier New"/>
          <w:color w:val="116644"/>
          <w:sz w:val="21"/>
          <w:szCs w:val="21"/>
          <w:lang w:eastAsia="en-GB"/>
        </w:rPr>
        <w:t>5</w:t>
      </w:r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</w:t>
      </w:r>
    </w:p>
    <w:p w:rsidRPr="00B7329F" w:rsidR="00B7329F" w:rsidP="00B7329F" w:rsidRDefault="00B7329F" w14:paraId="6F24248D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grid.fit</w:t>
      </w:r>
      <w:proofErr w:type="spellEnd"/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X_train</w:t>
      </w:r>
      <w:proofErr w:type="spellEnd"/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y_train</w:t>
      </w:r>
      <w:proofErr w:type="spellEnd"/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</w:t>
      </w:r>
    </w:p>
    <w:p w:rsidRPr="00B7329F" w:rsidR="00B7329F" w:rsidP="00B7329F" w:rsidRDefault="00B7329F" w14:paraId="589B31D4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gramStart"/>
      <w:r w:rsidRPr="00B7329F">
        <w:rPr>
          <w:rFonts w:ascii="Courier New" w:hAnsi="Courier New" w:eastAsia="Times New Roman" w:cs="Courier New"/>
          <w:color w:val="795E26"/>
          <w:sz w:val="21"/>
          <w:szCs w:val="21"/>
          <w:lang w:eastAsia="en-GB"/>
        </w:rPr>
        <w:t>print</w:t>
      </w:r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grid.best_score</w:t>
      </w:r>
      <w:proofErr w:type="spellEnd"/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_, </w:t>
      </w:r>
      <w:proofErr w:type="spellStart"/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grid.best_params</w:t>
      </w:r>
      <w:proofErr w:type="spellEnd"/>
      <w:r w:rsidRPr="00B7329F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_)</w:t>
      </w:r>
    </w:p>
    <w:p w:rsidR="00B7329F" w:rsidP="00B350A9" w:rsidRDefault="00B7329F" w14:paraId="4F02597E" w14:textId="77777777">
      <w:pPr>
        <w:pStyle w:val="BodyText"/>
      </w:pPr>
    </w:p>
    <w:p w:rsidR="001126FB" w:rsidP="00B350A9" w:rsidRDefault="00F11818" w14:paraId="7E936551" w14:textId="7DC78F0B">
      <w:pPr>
        <w:pStyle w:val="BodyText"/>
      </w:pPr>
      <w:r>
        <w:t xml:space="preserve">Record your best performing </w:t>
      </w:r>
      <w:r w:rsidR="00632051">
        <w:t>model details in the table below:</w:t>
      </w:r>
    </w:p>
    <w:p w:rsidR="00632051" w:rsidP="00B350A9" w:rsidRDefault="00632051" w14:paraId="6272951A" w14:textId="77777777">
      <w:pPr>
        <w:pStyle w:val="BodyText"/>
      </w:pPr>
    </w:p>
    <w:tbl>
      <w:tblPr>
        <w:tblStyle w:val="PlainTable1"/>
        <w:tblW w:w="9071" w:type="dxa"/>
        <w:tblLook w:val="04A0" w:firstRow="1" w:lastRow="0" w:firstColumn="1" w:lastColumn="0" w:noHBand="0" w:noVBand="1"/>
      </w:tblPr>
      <w:tblGrid>
        <w:gridCol w:w="3023"/>
        <w:gridCol w:w="3023"/>
        <w:gridCol w:w="3025"/>
      </w:tblGrid>
      <w:tr w:rsidR="00963F53" w:rsidTr="007374C3" w14:paraId="2DF8C6F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Align w:val="center"/>
          </w:tcPr>
          <w:p w:rsidR="00963F53" w:rsidP="007374C3" w:rsidRDefault="00963F53" w14:paraId="6E509563" w14:textId="5F753BEC">
            <w:pPr>
              <w:pStyle w:val="BodyText"/>
              <w:jc w:val="center"/>
            </w:pPr>
            <w:r>
              <w:t>Model Name</w:t>
            </w:r>
          </w:p>
        </w:tc>
        <w:tc>
          <w:tcPr>
            <w:tcW w:w="3023" w:type="dxa"/>
            <w:vAlign w:val="center"/>
          </w:tcPr>
          <w:p w:rsidR="00963F53" w:rsidP="007374C3" w:rsidRDefault="00963F53" w14:paraId="247FE543" w14:textId="6A8AA156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Hyperparameters and values</w:t>
            </w:r>
          </w:p>
        </w:tc>
        <w:tc>
          <w:tcPr>
            <w:tcW w:w="3025" w:type="dxa"/>
            <w:vAlign w:val="center"/>
          </w:tcPr>
          <w:p w:rsidR="00963F53" w:rsidP="007374C3" w:rsidRDefault="00963F53" w14:paraId="598AFD33" w14:textId="63701E20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</w:tr>
      <w:tr w:rsidR="00963F53" w:rsidTr="00963F53" w14:paraId="3F4FB4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:rsidRPr="007374C3" w:rsidR="00963F53" w:rsidP="00963F53" w:rsidRDefault="00963F53" w14:paraId="3BF6549D" w14:textId="77777777">
            <w:pPr>
              <w:pStyle w:val="BodyText"/>
              <w:jc w:val="both"/>
              <w:rPr>
                <w:b w:val="0"/>
                <w:bCs w:val="0"/>
              </w:rPr>
            </w:pPr>
          </w:p>
        </w:tc>
        <w:tc>
          <w:tcPr>
            <w:tcW w:w="3023" w:type="dxa"/>
          </w:tcPr>
          <w:p w:rsidRPr="007374C3" w:rsidR="00963F53" w:rsidP="00963F53" w:rsidRDefault="00963F53" w14:paraId="7418E52C" w14:textId="77777777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5" w:type="dxa"/>
          </w:tcPr>
          <w:p w:rsidRPr="007374C3" w:rsidR="00963F53" w:rsidP="00963F53" w:rsidRDefault="00963F53" w14:paraId="7A1CB687" w14:textId="77777777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F53" w:rsidTr="00963F53" w14:paraId="32F97999" w14:textId="77777777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:rsidRPr="007374C3" w:rsidR="00963F53" w:rsidP="00963F53" w:rsidRDefault="00963F53" w14:paraId="6FD05AB3" w14:textId="23A44E9B">
            <w:pPr>
              <w:pStyle w:val="BodyText"/>
              <w:jc w:val="both"/>
              <w:rPr>
                <w:b w:val="0"/>
                <w:bCs w:val="0"/>
              </w:rPr>
            </w:pPr>
          </w:p>
        </w:tc>
        <w:tc>
          <w:tcPr>
            <w:tcW w:w="3023" w:type="dxa"/>
          </w:tcPr>
          <w:p w:rsidRPr="007374C3" w:rsidR="00963F53" w:rsidP="00963F53" w:rsidRDefault="00963F53" w14:paraId="27346E4E" w14:textId="77777777">
            <w:pPr>
              <w:pStyle w:val="Body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5" w:type="dxa"/>
          </w:tcPr>
          <w:p w:rsidRPr="007374C3" w:rsidR="00963F53" w:rsidP="00963F53" w:rsidRDefault="00963F53" w14:paraId="217861C2" w14:textId="77777777">
            <w:pPr>
              <w:pStyle w:val="Body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3F53" w:rsidTr="00963F53" w14:paraId="090455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:rsidRPr="007374C3" w:rsidR="00963F53" w:rsidP="00963F53" w:rsidRDefault="00963F53" w14:paraId="27BAB228" w14:textId="77777777">
            <w:pPr>
              <w:pStyle w:val="BodyText"/>
              <w:jc w:val="both"/>
              <w:rPr>
                <w:b w:val="0"/>
                <w:bCs w:val="0"/>
              </w:rPr>
            </w:pPr>
          </w:p>
        </w:tc>
        <w:tc>
          <w:tcPr>
            <w:tcW w:w="3023" w:type="dxa"/>
          </w:tcPr>
          <w:p w:rsidRPr="007374C3" w:rsidR="00963F53" w:rsidP="00963F53" w:rsidRDefault="00963F53" w14:paraId="40517EA0" w14:textId="77777777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5" w:type="dxa"/>
          </w:tcPr>
          <w:p w:rsidRPr="007374C3" w:rsidR="00963F53" w:rsidP="00963F53" w:rsidRDefault="00963F53" w14:paraId="11738EA7" w14:textId="77777777">
            <w:pPr>
              <w:pStyle w:val="Body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F53" w:rsidTr="00963F53" w14:paraId="39300848" w14:textId="77777777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:rsidRPr="007374C3" w:rsidR="00963F53" w:rsidP="00963F53" w:rsidRDefault="00963F53" w14:paraId="0649E6CF" w14:textId="77777777">
            <w:pPr>
              <w:pStyle w:val="BodyText"/>
              <w:jc w:val="both"/>
              <w:rPr>
                <w:b w:val="0"/>
                <w:bCs w:val="0"/>
              </w:rPr>
            </w:pPr>
          </w:p>
        </w:tc>
        <w:tc>
          <w:tcPr>
            <w:tcW w:w="3023" w:type="dxa"/>
          </w:tcPr>
          <w:p w:rsidRPr="007374C3" w:rsidR="00963F53" w:rsidP="00963F53" w:rsidRDefault="00963F53" w14:paraId="5C2859A1" w14:textId="77777777">
            <w:pPr>
              <w:pStyle w:val="Body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5" w:type="dxa"/>
          </w:tcPr>
          <w:p w:rsidRPr="007374C3" w:rsidR="00963F53" w:rsidP="00963F53" w:rsidRDefault="00963F53" w14:paraId="13036BCE" w14:textId="77777777">
            <w:pPr>
              <w:pStyle w:val="Body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32051" w:rsidP="00B350A9" w:rsidRDefault="00632051" w14:paraId="7D6D8BF2" w14:textId="77777777">
      <w:pPr>
        <w:pStyle w:val="BodyText"/>
      </w:pPr>
    </w:p>
    <w:p w:rsidR="009D1358" w:rsidRDefault="009D1358" w14:paraId="6686E9BF" w14:textId="77777777">
      <w:pPr>
        <w:rPr>
          <w:b/>
          <w:bCs/>
        </w:rPr>
      </w:pPr>
      <w:r>
        <w:rPr>
          <w:b/>
          <w:bCs/>
        </w:rPr>
        <w:br w:type="page"/>
      </w:r>
    </w:p>
    <w:p w:rsidR="001126FB" w:rsidP="00B350A9" w:rsidRDefault="007374C3" w14:paraId="3B5CA67A" w14:textId="07F1E911">
      <w:pPr>
        <w:pStyle w:val="BodyText"/>
      </w:pPr>
      <w:r>
        <w:rPr>
          <w:b/>
          <w:bCs/>
        </w:rPr>
        <w:t>Next Steps</w:t>
      </w:r>
    </w:p>
    <w:p w:rsidR="00DE5326" w:rsidP="00B350A9" w:rsidRDefault="00083C98" w14:paraId="70709BBB" w14:textId="0872A34C">
      <w:pPr>
        <w:pStyle w:val="BodyText"/>
      </w:pPr>
      <w:r>
        <w:t xml:space="preserve">Producing an optimal model which works well on unseen data is a difficult task. </w:t>
      </w:r>
      <w:proofErr w:type="gramStart"/>
      <w:r w:rsidR="0037728D">
        <w:t>In order to</w:t>
      </w:r>
      <w:proofErr w:type="gramEnd"/>
      <w:r w:rsidR="0037728D">
        <w:t xml:space="preserve"> get a true estimate of</w:t>
      </w:r>
      <w:r w:rsidR="00C26E7F">
        <w:t xml:space="preserve"> a model’s real-world performance we use a hold out test set. This is a </w:t>
      </w:r>
      <w:r w:rsidR="00DE5326">
        <w:t>portion of our dataset (usually at least 20%) which is completely isolated from the training process, i.e., everything we have been doing so far.</w:t>
      </w:r>
    </w:p>
    <w:p w:rsidR="00105988" w:rsidP="00B350A9" w:rsidRDefault="00105988" w14:paraId="672078D6" w14:textId="77777777">
      <w:pPr>
        <w:pStyle w:val="BodyText"/>
      </w:pPr>
    </w:p>
    <w:p w:rsidR="008C35EC" w:rsidP="0015400E" w:rsidRDefault="009D1358" w14:paraId="4042573C" w14:textId="4C3AEFC5">
      <w:pPr>
        <w:pStyle w:val="BodyText"/>
      </w:pPr>
      <w:r>
        <w:t>At the start of the exercise</w:t>
      </w:r>
      <w:r w:rsidR="00105988">
        <w:t>,</w:t>
      </w:r>
      <w:r>
        <w:t xml:space="preserve"> you downloaded a</w:t>
      </w:r>
      <w:r w:rsidR="00105988">
        <w:t xml:space="preserve"> section file called test.csv. </w:t>
      </w:r>
      <w:r w:rsidR="00CD2793">
        <w:t>We are going to use this file to test our models</w:t>
      </w:r>
      <w:r w:rsidR="0015400E">
        <w:t xml:space="preserve">, however, we cannot do this over and over as </w:t>
      </w:r>
      <w:r w:rsidR="007A5BAE">
        <w:t xml:space="preserve">this effectively makes our hold out test set part of our training data. Instead, we should only ever evaluate our best performing model </w:t>
      </w:r>
      <w:r w:rsidR="005D27F5">
        <w:t>on our hold-out test set.</w:t>
      </w:r>
    </w:p>
    <w:p w:rsidR="0030450E" w:rsidP="0015400E" w:rsidRDefault="0030450E" w14:paraId="0DFA4D41" w14:textId="3065881E">
      <w:pPr>
        <w:pStyle w:val="BodyText"/>
      </w:pPr>
      <w:r>
        <w:t>Important the test data using the following code:</w:t>
      </w:r>
    </w:p>
    <w:p w:rsidRPr="00CA3F29" w:rsidR="00CA3F29" w:rsidP="00CA3F29" w:rsidRDefault="00CA3F29" w14:paraId="43E2042A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spellStart"/>
      <w:r w:rsidRPr="00CA3F29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test_df</w:t>
      </w:r>
      <w:proofErr w:type="spellEnd"/>
      <w:r w:rsidRPr="00CA3F29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CA3F29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pd.read</w:t>
      </w:r>
      <w:proofErr w:type="gramEnd"/>
      <w:r w:rsidRPr="00CA3F29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_csv</w:t>
      </w:r>
      <w:proofErr w:type="spellEnd"/>
      <w:r w:rsidRPr="00CA3F29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</w:t>
      </w:r>
      <w:r w:rsidRPr="00CA3F29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"test.csv"</w:t>
      </w:r>
      <w:r w:rsidRPr="00CA3F29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</w:t>
      </w:r>
    </w:p>
    <w:p w:rsidR="0030450E" w:rsidP="0015400E" w:rsidRDefault="0030450E" w14:paraId="6EB1BAD5" w14:textId="77777777">
      <w:pPr>
        <w:pStyle w:val="BodyText"/>
      </w:pPr>
    </w:p>
    <w:p w:rsidRPr="007374C3" w:rsidR="00CA3F29" w:rsidP="0015400E" w:rsidRDefault="00CA3F29" w14:paraId="159B870B" w14:textId="04C8384F">
      <w:pPr>
        <w:pStyle w:val="BodyText"/>
      </w:pPr>
      <w:r>
        <w:t xml:space="preserve">You should now complete the same data processing steps as was carried out </w:t>
      </w:r>
      <w:r w:rsidR="008807F0">
        <w:t>on the training data.</w:t>
      </w:r>
    </w:p>
    <w:p w:rsidR="00B7329F" w:rsidP="00B350A9" w:rsidRDefault="008807F0" w14:paraId="2C0764CC" w14:textId="184F3506">
      <w:pPr>
        <w:pStyle w:val="BodyText"/>
      </w:pPr>
      <w:r>
        <w:t xml:space="preserve">Next, you should </w:t>
      </w:r>
      <w:r w:rsidR="00146469">
        <w:t xml:space="preserve">train your chosen model with the hyperparameters values which were identified as giving the best performance. </w:t>
      </w:r>
      <w:r w:rsidR="005B7085">
        <w:t>For example:</w:t>
      </w:r>
    </w:p>
    <w:p w:rsidRPr="005B7085" w:rsidR="005B7085" w:rsidP="005B7085" w:rsidRDefault="005B7085" w14:paraId="08A62C72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features = [</w:t>
      </w:r>
      <w:r w:rsidRPr="005B7085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</w:t>
      </w:r>
      <w:proofErr w:type="spellStart"/>
      <w:r w:rsidRPr="005B7085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Pclass</w:t>
      </w:r>
      <w:proofErr w:type="spellEnd"/>
      <w:r w:rsidRPr="005B7085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</w:t>
      </w:r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r w:rsidRPr="005B7085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'Sex'</w:t>
      </w:r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r w:rsidRPr="005B7085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'Age'</w:t>
      </w:r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r w:rsidRPr="005B7085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</w:t>
      </w:r>
      <w:proofErr w:type="spellStart"/>
      <w:r w:rsidRPr="005B7085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SibSp</w:t>
      </w:r>
      <w:proofErr w:type="spellEnd"/>
      <w:r w:rsidRPr="005B7085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</w:t>
      </w:r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r w:rsidRPr="005B7085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'Parch'</w:t>
      </w:r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r w:rsidRPr="005B7085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'Fare'</w:t>
      </w:r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r w:rsidRPr="005B7085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'Embarked'</w:t>
      </w:r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]</w:t>
      </w:r>
    </w:p>
    <w:p w:rsidRPr="005B7085" w:rsidR="005B7085" w:rsidP="005B7085" w:rsidRDefault="005B7085" w14:paraId="6A03C496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spellStart"/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X_test</w:t>
      </w:r>
      <w:proofErr w:type="spellEnd"/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test_df</w:t>
      </w:r>
      <w:proofErr w:type="spellEnd"/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[features]</w:t>
      </w:r>
    </w:p>
    <w:p w:rsidRPr="005B7085" w:rsidR="005B7085" w:rsidP="005B7085" w:rsidRDefault="005B7085" w14:paraId="2D99B105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model = </w:t>
      </w:r>
      <w:proofErr w:type="spellStart"/>
      <w:proofErr w:type="gramStart"/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RandomForestClassifier</w:t>
      </w:r>
      <w:proofErr w:type="spellEnd"/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</w:t>
      </w:r>
      <w:proofErr w:type="gramEnd"/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n_estimators = </w:t>
      </w:r>
      <w:r w:rsidRPr="005B7085">
        <w:rPr>
          <w:rFonts w:ascii="Courier New" w:hAnsi="Courier New" w:eastAsia="Times New Roman" w:cs="Courier New"/>
          <w:color w:val="116644"/>
          <w:sz w:val="21"/>
          <w:szCs w:val="21"/>
          <w:lang w:eastAsia="en-GB"/>
        </w:rPr>
        <w:t>500</w:t>
      </w:r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ccp_alpha = </w:t>
      </w:r>
      <w:r w:rsidRPr="005B7085">
        <w:rPr>
          <w:rFonts w:ascii="Courier New" w:hAnsi="Courier New" w:eastAsia="Times New Roman" w:cs="Courier New"/>
          <w:color w:val="116644"/>
          <w:sz w:val="21"/>
          <w:szCs w:val="21"/>
          <w:lang w:eastAsia="en-GB"/>
        </w:rPr>
        <w:t>0.001</w:t>
      </w:r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</w:t>
      </w:r>
    </w:p>
    <w:p w:rsidRPr="005B7085" w:rsidR="005B7085" w:rsidP="005B7085" w:rsidRDefault="005B7085" w14:paraId="7C28D053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model.fit</w:t>
      </w:r>
      <w:proofErr w:type="spellEnd"/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X_train</w:t>
      </w:r>
      <w:proofErr w:type="spellEnd"/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y_train</w:t>
      </w:r>
      <w:proofErr w:type="spellEnd"/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</w:t>
      </w:r>
    </w:p>
    <w:p w:rsidRPr="005B7085" w:rsidR="005B7085" w:rsidP="005B7085" w:rsidRDefault="005B7085" w14:paraId="44CCF33E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</w:p>
    <w:p w:rsidR="00B7329F" w:rsidP="00B350A9" w:rsidRDefault="00B7329F" w14:paraId="0D836A13" w14:textId="28AAA3C0">
      <w:pPr>
        <w:pStyle w:val="BodyText"/>
      </w:pPr>
    </w:p>
    <w:p w:rsidR="009968A1" w:rsidP="00B350A9" w:rsidRDefault="00E03D37" w14:paraId="332940A3" w14:textId="16FB44B5">
      <w:pPr>
        <w:pStyle w:val="BodyText"/>
      </w:pPr>
      <w:r>
        <w:t xml:space="preserve">Finally, you need to make predictions for each passenger in the hold out test set. We will also be exporting the results into </w:t>
      </w:r>
      <w:r w:rsidR="00A204C2">
        <w:t>submission.csv.</w:t>
      </w:r>
    </w:p>
    <w:p w:rsidR="00A204C2" w:rsidP="00B350A9" w:rsidRDefault="00A204C2" w14:paraId="5932EE7D" w14:textId="77777777">
      <w:pPr>
        <w:pStyle w:val="BodyText"/>
      </w:pPr>
    </w:p>
    <w:p w:rsidRPr="005B7085" w:rsidR="00A204C2" w:rsidP="00A204C2" w:rsidRDefault="00A204C2" w14:paraId="6E7B43D5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spellStart"/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final_pred</w:t>
      </w:r>
      <w:proofErr w:type="spellEnd"/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model.predict</w:t>
      </w:r>
      <w:proofErr w:type="spellEnd"/>
      <w:proofErr w:type="gramEnd"/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</w:t>
      </w:r>
      <w:proofErr w:type="spellStart"/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X_test</w:t>
      </w:r>
      <w:proofErr w:type="spellEnd"/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</w:t>
      </w:r>
    </w:p>
    <w:p w:rsidRPr="005B7085" w:rsidR="00A204C2" w:rsidP="00A204C2" w:rsidRDefault="00A204C2" w14:paraId="09E62211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</w:p>
    <w:p w:rsidRPr="005B7085" w:rsidR="00A204C2" w:rsidP="00A204C2" w:rsidRDefault="00A204C2" w14:paraId="5CB59800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output = </w:t>
      </w:r>
      <w:proofErr w:type="spellStart"/>
      <w:proofErr w:type="gramStart"/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pd.DataFrame</w:t>
      </w:r>
      <w:proofErr w:type="spellEnd"/>
      <w:proofErr w:type="gramEnd"/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({</w:t>
      </w:r>
      <w:r w:rsidRPr="005B7085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</w:t>
      </w:r>
      <w:proofErr w:type="spellStart"/>
      <w:r w:rsidRPr="005B7085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PassengerId</w:t>
      </w:r>
      <w:proofErr w:type="spellEnd"/>
      <w:r w:rsidRPr="005B7085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</w:t>
      </w:r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: </w:t>
      </w:r>
      <w:proofErr w:type="spellStart"/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test_df.PassengerId</w:t>
      </w:r>
      <w:proofErr w:type="spellEnd"/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, </w:t>
      </w:r>
      <w:r w:rsidRPr="005B7085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'Survived'</w:t>
      </w:r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 xml:space="preserve">: </w:t>
      </w:r>
      <w:proofErr w:type="spellStart"/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final_pred</w:t>
      </w:r>
      <w:proofErr w:type="spellEnd"/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})</w:t>
      </w:r>
    </w:p>
    <w:p w:rsidRPr="005B7085" w:rsidR="00A204C2" w:rsidP="00A204C2" w:rsidRDefault="00A204C2" w14:paraId="3D95302F" w14:textId="77777777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</w:pPr>
      <w:proofErr w:type="spellStart"/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output.to_</w:t>
      </w:r>
      <w:proofErr w:type="gramStart"/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csv</w:t>
      </w:r>
      <w:proofErr w:type="spellEnd"/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(</w:t>
      </w:r>
      <w:proofErr w:type="gramEnd"/>
      <w:r w:rsidRPr="005B7085">
        <w:rPr>
          <w:rFonts w:ascii="Courier New" w:hAnsi="Courier New" w:eastAsia="Times New Roman" w:cs="Courier New"/>
          <w:color w:val="A31515"/>
          <w:sz w:val="21"/>
          <w:szCs w:val="21"/>
          <w:lang w:eastAsia="en-GB"/>
        </w:rPr>
        <w:t>'submission.csv'</w:t>
      </w:r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, index=</w:t>
      </w:r>
      <w:r w:rsidRPr="005B7085">
        <w:rPr>
          <w:rFonts w:ascii="Courier New" w:hAnsi="Courier New" w:eastAsia="Times New Roman" w:cs="Courier New"/>
          <w:color w:val="0000FF"/>
          <w:sz w:val="21"/>
          <w:szCs w:val="21"/>
          <w:lang w:eastAsia="en-GB"/>
        </w:rPr>
        <w:t>False</w:t>
      </w:r>
      <w:r w:rsidRPr="005B7085">
        <w:rPr>
          <w:rFonts w:ascii="Courier New" w:hAnsi="Courier New" w:eastAsia="Times New Roman" w:cs="Courier New"/>
          <w:color w:val="000000"/>
          <w:sz w:val="21"/>
          <w:szCs w:val="21"/>
          <w:lang w:eastAsia="en-GB"/>
        </w:rPr>
        <w:t>)</w:t>
      </w:r>
    </w:p>
    <w:p w:rsidR="00A204C2" w:rsidP="00B350A9" w:rsidRDefault="00A204C2" w14:paraId="5C0CB4A7" w14:textId="77777777">
      <w:pPr>
        <w:pStyle w:val="BodyText"/>
      </w:pPr>
    </w:p>
    <w:p w:rsidR="0049439C" w:rsidP="00B350A9" w:rsidRDefault="00FB5FA0" w14:paraId="77312574" w14:textId="67A08612">
      <w:pPr>
        <w:pStyle w:val="BodyText"/>
      </w:pPr>
      <w:r>
        <w:t xml:space="preserve">You can now upload your file and find out how well your model </w:t>
      </w:r>
      <w:proofErr w:type="gramStart"/>
      <w:r>
        <w:t>actually perform</w:t>
      </w:r>
      <w:r w:rsidR="0020065C">
        <w:t>s</w:t>
      </w:r>
      <w:proofErr w:type="gramEnd"/>
      <w:r w:rsidR="0020065C">
        <w:t xml:space="preserve"> by </w:t>
      </w:r>
      <w:hyperlink w:history="1" r:id="rId18">
        <w:r w:rsidRPr="00C36D54" w:rsidR="0020065C">
          <w:rPr>
            <w:rStyle w:val="Hyperlink"/>
          </w:rPr>
          <w:t>clicking here</w:t>
        </w:r>
      </w:hyperlink>
      <w:r w:rsidR="0020065C">
        <w:t xml:space="preserve">. You will need to sign up to Kaggle if you do not already have an account. </w:t>
      </w:r>
    </w:p>
    <w:p w:rsidR="00C2437B" w:rsidP="00B350A9" w:rsidRDefault="00C2437B" w14:paraId="30FA1634" w14:textId="77777777">
      <w:pPr>
        <w:pStyle w:val="BodyText"/>
      </w:pPr>
    </w:p>
    <w:p w:rsidR="004F273D" w:rsidP="0060487B" w:rsidRDefault="00C2437B" w14:paraId="1EBE99D0" w14:textId="17321E8E">
      <w:pPr>
        <w:pStyle w:val="BodyText"/>
      </w:pPr>
      <w:r>
        <w:t xml:space="preserve">You should continue to explore how to improve your models. </w:t>
      </w:r>
      <w:r>
        <w:br/>
      </w:r>
      <w:r>
        <w:t xml:space="preserve">Continue to experiment with different types of models and different hyperparameters. You should </w:t>
      </w:r>
      <w:r w:rsidR="00586937">
        <w:t xml:space="preserve">try and gain a better understanding of the data. For example, we have previously discounted the name of a passenger, however, their title “Mr, Mrs, Miss, etc.” could be useful. </w:t>
      </w:r>
      <w:r w:rsidR="00CF08FA">
        <w:t>You could also research into automated feature selection methods which would help establish the best data to input into the model.</w:t>
      </w:r>
    </w:p>
    <w:sectPr w:rsidR="004F273D" w:rsidSect="005665E4">
      <w:headerReference w:type="default" r:id="rId19"/>
      <w:footerReference w:type="default" r:id="rId20"/>
      <w:pgSz w:w="11900" w:h="16840" w:orient="portrait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6A6F" w:rsidP="00AE2651" w:rsidRDefault="004F6A6F" w14:paraId="44E7A1C0" w14:textId="77777777">
      <w:r>
        <w:separator/>
      </w:r>
    </w:p>
  </w:endnote>
  <w:endnote w:type="continuationSeparator" w:id="0">
    <w:p w:rsidR="004F6A6F" w:rsidP="00AE2651" w:rsidRDefault="004F6A6F" w14:paraId="60E4668B" w14:textId="77777777">
      <w:r>
        <w:continuationSeparator/>
      </w:r>
    </w:p>
  </w:endnote>
  <w:endnote w:type="continuationNotice" w:id="1">
    <w:p w:rsidR="004F6A6F" w:rsidRDefault="004F6A6F" w14:paraId="468655F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2127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54A0" w:rsidRDefault="001E54A0" w14:paraId="4D306A6A" w14:textId="0F31D61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Pr="00AC54EE" w:rsidR="001E54A0" w:rsidP="00AC54EE" w:rsidRDefault="00D16588" w14:paraId="406E26A5" w14:textId="03CE631F">
    <w:pPr>
      <w:pStyle w:val="Footer"/>
      <w:jc w:val="right"/>
      <w:rPr>
        <w:sz w:val="16"/>
        <w:szCs w:val="16"/>
      </w:rPr>
    </w:pPr>
    <w:r>
      <w:rPr>
        <w:sz w:val="16"/>
        <w:szCs w:val="16"/>
      </w:rPr>
      <w:t>Dr</w:t>
    </w:r>
    <w:r w:rsidR="00BC4156">
      <w:rPr>
        <w:sz w:val="16"/>
        <w:szCs w:val="16"/>
      </w:rPr>
      <w:t>.</w:t>
    </w:r>
    <w:r>
      <w:rPr>
        <w:sz w:val="16"/>
        <w:szCs w:val="16"/>
      </w:rPr>
      <w:t xml:space="preserve"> </w:t>
    </w:r>
    <w:r w:rsidR="00153844">
      <w:rPr>
        <w:sz w:val="16"/>
        <w:szCs w:val="16"/>
      </w:rPr>
      <w:t>Oliver Kerr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6A6F" w:rsidP="00AE2651" w:rsidRDefault="004F6A6F" w14:paraId="0116FDB0" w14:textId="77777777">
      <w:r>
        <w:separator/>
      </w:r>
    </w:p>
  </w:footnote>
  <w:footnote w:type="continuationSeparator" w:id="0">
    <w:p w:rsidR="004F6A6F" w:rsidP="00AE2651" w:rsidRDefault="004F6A6F" w14:paraId="5AF0ABF3" w14:textId="77777777">
      <w:r>
        <w:continuationSeparator/>
      </w:r>
    </w:p>
  </w:footnote>
  <w:footnote w:type="continuationNotice" w:id="1">
    <w:p w:rsidR="004F6A6F" w:rsidRDefault="004F6A6F" w14:paraId="76A0436E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AE2651" w:rsidP="001E54A0" w:rsidRDefault="001E54A0" w14:paraId="7DF5BFF7" w14:textId="369CDC99">
    <w:pPr>
      <w:pStyle w:val="Header"/>
      <w:tabs>
        <w:tab w:val="clear" w:pos="9026"/>
        <w:tab w:val="left" w:pos="350"/>
        <w:tab w:val="right" w:pos="9020"/>
      </w:tabs>
      <w:jc w:val="right"/>
    </w:pPr>
    <w:r>
      <w:tab/>
    </w:r>
    <w:r>
      <w:tab/>
    </w:r>
    <w:r>
      <w:tab/>
    </w:r>
    <w:r w:rsidR="00211572">
      <w:rPr>
        <w:noProof/>
        <w:lang w:eastAsia="en-GB"/>
      </w:rPr>
      <w:drawing>
        <wp:inline distT="0" distB="0" distL="0" distR="0" wp14:anchorId="3578689E" wp14:editId="67523C34">
          <wp:extent cx="2430081" cy="788834"/>
          <wp:effectExtent l="0" t="0" r="889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CLan_logo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2148" cy="7992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665E4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1E0AC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4351F7F"/>
    <w:multiLevelType w:val="hybridMultilevel"/>
    <w:tmpl w:val="060AFFF6"/>
    <w:lvl w:ilvl="0" w:tplc="358A53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EAAB8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11E9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CC04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D1C2E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B824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FF67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D3CCB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6520F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0CA421E3"/>
    <w:multiLevelType w:val="hybridMultilevel"/>
    <w:tmpl w:val="8584A0D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36748C"/>
    <w:multiLevelType w:val="hybridMultilevel"/>
    <w:tmpl w:val="CD027BE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E13FF0"/>
    <w:multiLevelType w:val="hybridMultilevel"/>
    <w:tmpl w:val="1756920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5D1216A"/>
    <w:multiLevelType w:val="hybridMultilevel"/>
    <w:tmpl w:val="22022D66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15E5323E"/>
    <w:multiLevelType w:val="hybridMultilevel"/>
    <w:tmpl w:val="63E84C8E"/>
    <w:lvl w:ilvl="0" w:tplc="3C5E6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BC09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5A002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E9E0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6365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4F06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1041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52308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D880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16074FC1"/>
    <w:multiLevelType w:val="hybridMultilevel"/>
    <w:tmpl w:val="D506C1F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A5F6313"/>
    <w:multiLevelType w:val="hybridMultilevel"/>
    <w:tmpl w:val="42ECDF26"/>
    <w:lvl w:ilvl="0" w:tplc="08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E140DD1"/>
    <w:multiLevelType w:val="hybridMultilevel"/>
    <w:tmpl w:val="6FA6B7A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F3569BB"/>
    <w:multiLevelType w:val="hybridMultilevel"/>
    <w:tmpl w:val="F2EE38E8"/>
    <w:lvl w:ilvl="0" w:tplc="6E40256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hint="default" w:ascii="Arial" w:hAnsi="Arial"/>
      </w:rPr>
    </w:lvl>
    <w:lvl w:ilvl="1" w:tplc="FF18F08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hint="default" w:ascii="Arial" w:hAnsi="Arial"/>
      </w:rPr>
    </w:lvl>
    <w:lvl w:ilvl="2" w:tplc="00A63F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hint="default" w:ascii="Arial" w:hAnsi="Arial"/>
      </w:rPr>
    </w:lvl>
    <w:lvl w:ilvl="3" w:tplc="68D41B2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hint="default" w:ascii="Arial" w:hAnsi="Arial"/>
      </w:rPr>
    </w:lvl>
    <w:lvl w:ilvl="4" w:tplc="4F282E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hint="default" w:ascii="Arial" w:hAnsi="Arial"/>
      </w:rPr>
    </w:lvl>
    <w:lvl w:ilvl="5" w:tplc="043852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hint="default" w:ascii="Arial" w:hAnsi="Arial"/>
      </w:rPr>
    </w:lvl>
    <w:lvl w:ilvl="6" w:tplc="C0B0BFC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hint="default" w:ascii="Arial" w:hAnsi="Arial"/>
      </w:rPr>
    </w:lvl>
    <w:lvl w:ilvl="7" w:tplc="D1146C8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hint="default" w:ascii="Arial" w:hAnsi="Arial"/>
      </w:rPr>
    </w:lvl>
    <w:lvl w:ilvl="8" w:tplc="2068AF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hint="default" w:ascii="Arial" w:hAnsi="Arial"/>
      </w:rPr>
    </w:lvl>
  </w:abstractNum>
  <w:abstractNum w:abstractNumId="11" w15:restartNumberingAfterBreak="0">
    <w:nsid w:val="20EE75FC"/>
    <w:multiLevelType w:val="hybridMultilevel"/>
    <w:tmpl w:val="7C2AB41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42442C4"/>
    <w:multiLevelType w:val="hybridMultilevel"/>
    <w:tmpl w:val="11E4DC78"/>
    <w:lvl w:ilvl="0" w:tplc="08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262E7B0C"/>
    <w:multiLevelType w:val="hybridMultilevel"/>
    <w:tmpl w:val="B7F4865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FF86A94"/>
    <w:multiLevelType w:val="hybridMultilevel"/>
    <w:tmpl w:val="1B888D28"/>
    <w:lvl w:ilvl="0" w:tplc="F81AA1E6">
      <w:start w:val="1"/>
      <w:numFmt w:val="decimal"/>
      <w:pStyle w:val="List-Numbers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0F97416"/>
    <w:multiLevelType w:val="hybridMultilevel"/>
    <w:tmpl w:val="92568B4E"/>
    <w:lvl w:ilvl="0" w:tplc="08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31E71E80"/>
    <w:multiLevelType w:val="hybridMultilevel"/>
    <w:tmpl w:val="82627B4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A8E173B"/>
    <w:multiLevelType w:val="hybridMultilevel"/>
    <w:tmpl w:val="C750D0B0"/>
    <w:lvl w:ilvl="0" w:tplc="734A5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338D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D12B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6145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EA2E9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A6B29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248A07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3CA1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CA40A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8" w15:restartNumberingAfterBreak="0">
    <w:nsid w:val="410927D9"/>
    <w:multiLevelType w:val="hybridMultilevel"/>
    <w:tmpl w:val="E8D0042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1CE3BEB"/>
    <w:multiLevelType w:val="hybridMultilevel"/>
    <w:tmpl w:val="EAC064A2"/>
    <w:lvl w:ilvl="0" w:tplc="05BC585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hint="default" w:ascii="Arial" w:hAnsi="Arial"/>
      </w:rPr>
    </w:lvl>
    <w:lvl w:ilvl="1" w:tplc="FAE8181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hint="default" w:ascii="Arial" w:hAnsi="Arial"/>
      </w:rPr>
    </w:lvl>
    <w:lvl w:ilvl="2" w:tplc="1836176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hint="default" w:ascii="Arial" w:hAnsi="Arial"/>
      </w:rPr>
    </w:lvl>
    <w:lvl w:ilvl="3" w:tplc="C87CCF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hint="default" w:ascii="Arial" w:hAnsi="Arial"/>
      </w:rPr>
    </w:lvl>
    <w:lvl w:ilvl="4" w:tplc="E7843B5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hint="default" w:ascii="Arial" w:hAnsi="Arial"/>
      </w:rPr>
    </w:lvl>
    <w:lvl w:ilvl="5" w:tplc="1046CF5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hint="default" w:ascii="Arial" w:hAnsi="Arial"/>
      </w:rPr>
    </w:lvl>
    <w:lvl w:ilvl="6" w:tplc="9DECDB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hint="default" w:ascii="Arial" w:hAnsi="Arial"/>
      </w:rPr>
    </w:lvl>
    <w:lvl w:ilvl="7" w:tplc="D418297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hint="default" w:ascii="Arial" w:hAnsi="Arial"/>
      </w:rPr>
    </w:lvl>
    <w:lvl w:ilvl="8" w:tplc="DC08C1D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hint="default" w:ascii="Arial" w:hAnsi="Arial"/>
      </w:rPr>
    </w:lvl>
  </w:abstractNum>
  <w:abstractNum w:abstractNumId="20" w15:restartNumberingAfterBreak="0">
    <w:nsid w:val="42AC7F83"/>
    <w:multiLevelType w:val="hybridMultilevel"/>
    <w:tmpl w:val="546070C0"/>
    <w:lvl w:ilvl="0" w:tplc="08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3DF7946"/>
    <w:multiLevelType w:val="hybridMultilevel"/>
    <w:tmpl w:val="A76C7CF0"/>
    <w:lvl w:ilvl="0" w:tplc="D7CC4A2A">
      <w:numFmt w:val="bullet"/>
      <w:lvlText w:val="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8D146EF"/>
    <w:multiLevelType w:val="hybridMultilevel"/>
    <w:tmpl w:val="C2083E3A"/>
    <w:lvl w:ilvl="0" w:tplc="B6E4CA5A">
      <w:start w:val="1"/>
      <w:numFmt w:val="bullet"/>
      <w:pStyle w:val="ListParagraph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49934968"/>
    <w:multiLevelType w:val="hybridMultilevel"/>
    <w:tmpl w:val="A4DC3CC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3CC132F"/>
    <w:multiLevelType w:val="hybridMultilevel"/>
    <w:tmpl w:val="5A26DA7E"/>
    <w:lvl w:ilvl="0" w:tplc="A95247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0807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77E7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EA2B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12C1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42C0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7FC0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24CF6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160C6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5" w15:restartNumberingAfterBreak="0">
    <w:nsid w:val="552D552A"/>
    <w:multiLevelType w:val="hybridMultilevel"/>
    <w:tmpl w:val="C77EC7A2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580040D5"/>
    <w:multiLevelType w:val="hybridMultilevel"/>
    <w:tmpl w:val="F1CE18F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B3A7DE7"/>
    <w:multiLevelType w:val="hybridMultilevel"/>
    <w:tmpl w:val="A8681DF2"/>
    <w:lvl w:ilvl="0" w:tplc="34AC0B9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hint="default" w:ascii="Arial" w:hAnsi="Arial"/>
      </w:rPr>
    </w:lvl>
    <w:lvl w:ilvl="1" w:tplc="E3DC1D4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hint="default" w:ascii="Arial" w:hAnsi="Arial"/>
      </w:rPr>
    </w:lvl>
    <w:lvl w:ilvl="2" w:tplc="EC18E29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hint="default" w:ascii="Arial" w:hAnsi="Arial"/>
      </w:rPr>
    </w:lvl>
    <w:lvl w:ilvl="3" w:tplc="5D084E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hint="default" w:ascii="Arial" w:hAnsi="Arial"/>
      </w:rPr>
    </w:lvl>
    <w:lvl w:ilvl="4" w:tplc="BA16937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hint="default" w:ascii="Arial" w:hAnsi="Arial"/>
      </w:rPr>
    </w:lvl>
    <w:lvl w:ilvl="5" w:tplc="9B7ED3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hint="default" w:ascii="Arial" w:hAnsi="Arial"/>
      </w:rPr>
    </w:lvl>
    <w:lvl w:ilvl="6" w:tplc="C54459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hint="default" w:ascii="Arial" w:hAnsi="Arial"/>
      </w:rPr>
    </w:lvl>
    <w:lvl w:ilvl="7" w:tplc="910CF04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hint="default" w:ascii="Arial" w:hAnsi="Arial"/>
      </w:rPr>
    </w:lvl>
    <w:lvl w:ilvl="8" w:tplc="2132F3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hint="default" w:ascii="Arial" w:hAnsi="Arial"/>
      </w:rPr>
    </w:lvl>
  </w:abstractNum>
  <w:abstractNum w:abstractNumId="28" w15:restartNumberingAfterBreak="0">
    <w:nsid w:val="60D34184"/>
    <w:multiLevelType w:val="hybridMultilevel"/>
    <w:tmpl w:val="2908721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15F4BB3"/>
    <w:multiLevelType w:val="hybridMultilevel"/>
    <w:tmpl w:val="DD407C1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3A5792B"/>
    <w:multiLevelType w:val="hybridMultilevel"/>
    <w:tmpl w:val="6AE0AB2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5CB7568"/>
    <w:multiLevelType w:val="hybridMultilevel"/>
    <w:tmpl w:val="F28C847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7F9771A"/>
    <w:multiLevelType w:val="hybridMultilevel"/>
    <w:tmpl w:val="C4383B6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88F0332"/>
    <w:multiLevelType w:val="hybridMultilevel"/>
    <w:tmpl w:val="6EB0CF56"/>
    <w:lvl w:ilvl="0" w:tplc="08090001">
      <w:start w:val="1"/>
      <w:numFmt w:val="bullet"/>
      <w:lvlText w:val=""/>
      <w:lvlJc w:val="left"/>
      <w:pPr>
        <w:ind w:left="83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55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7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9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71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43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15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7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90" w:hanging="360"/>
      </w:pPr>
      <w:rPr>
        <w:rFonts w:hint="default" w:ascii="Wingdings" w:hAnsi="Wingdings"/>
      </w:rPr>
    </w:lvl>
  </w:abstractNum>
  <w:abstractNum w:abstractNumId="34" w15:restartNumberingAfterBreak="0">
    <w:nsid w:val="68C106EF"/>
    <w:multiLevelType w:val="hybridMultilevel"/>
    <w:tmpl w:val="7310950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C0E281C"/>
    <w:multiLevelType w:val="hybridMultilevel"/>
    <w:tmpl w:val="EA2C4E1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E0622CD"/>
    <w:multiLevelType w:val="hybridMultilevel"/>
    <w:tmpl w:val="AADC41C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1DF3DF4"/>
    <w:multiLevelType w:val="hybridMultilevel"/>
    <w:tmpl w:val="FC1426F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2015E84"/>
    <w:multiLevelType w:val="hybridMultilevel"/>
    <w:tmpl w:val="65C476DC"/>
    <w:lvl w:ilvl="0" w:tplc="3BF46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4AAD8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FA0A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9C47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352B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D108B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14A3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7321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DB46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9" w15:restartNumberingAfterBreak="0">
    <w:nsid w:val="7714151D"/>
    <w:multiLevelType w:val="hybridMultilevel"/>
    <w:tmpl w:val="7AD005D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87157C0"/>
    <w:multiLevelType w:val="hybridMultilevel"/>
    <w:tmpl w:val="5B901662"/>
    <w:lvl w:ilvl="0" w:tplc="274E4E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hint="default" w:ascii="Arial" w:hAnsi="Arial"/>
      </w:rPr>
    </w:lvl>
    <w:lvl w:ilvl="1" w:tplc="BA1AFBF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hint="default" w:ascii="Arial" w:hAnsi="Arial"/>
      </w:rPr>
    </w:lvl>
    <w:lvl w:ilvl="2" w:tplc="C240971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hint="default" w:ascii="Arial" w:hAnsi="Arial"/>
      </w:rPr>
    </w:lvl>
    <w:lvl w:ilvl="3" w:tplc="F87AEB8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hint="default" w:ascii="Arial" w:hAnsi="Arial"/>
      </w:rPr>
    </w:lvl>
    <w:lvl w:ilvl="4" w:tplc="839EEA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hint="default" w:ascii="Arial" w:hAnsi="Arial"/>
      </w:rPr>
    </w:lvl>
    <w:lvl w:ilvl="5" w:tplc="EAE4BBD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hint="default" w:ascii="Arial" w:hAnsi="Arial"/>
      </w:rPr>
    </w:lvl>
    <w:lvl w:ilvl="6" w:tplc="5D88B94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hint="default" w:ascii="Arial" w:hAnsi="Arial"/>
      </w:rPr>
    </w:lvl>
    <w:lvl w:ilvl="7" w:tplc="ADE2634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hint="default" w:ascii="Arial" w:hAnsi="Arial"/>
      </w:rPr>
    </w:lvl>
    <w:lvl w:ilvl="8" w:tplc="1DC2DE9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hint="default" w:ascii="Arial" w:hAnsi="Arial"/>
      </w:rPr>
    </w:lvl>
  </w:abstractNum>
  <w:abstractNum w:abstractNumId="41" w15:restartNumberingAfterBreak="0">
    <w:nsid w:val="7EB83390"/>
    <w:multiLevelType w:val="hybridMultilevel"/>
    <w:tmpl w:val="325EC6B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2619AA"/>
    <w:multiLevelType w:val="hybridMultilevel"/>
    <w:tmpl w:val="6C28CF3C"/>
    <w:lvl w:ilvl="0" w:tplc="BDD89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2F827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9169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9282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4686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44A5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B0C5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12AF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6BB47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 w16cid:durableId="212156901">
    <w:abstractNumId w:val="22"/>
  </w:num>
  <w:num w:numId="2" w16cid:durableId="1367176537">
    <w:abstractNumId w:val="14"/>
  </w:num>
  <w:num w:numId="3" w16cid:durableId="79177903">
    <w:abstractNumId w:val="0"/>
  </w:num>
  <w:num w:numId="4" w16cid:durableId="1453599139">
    <w:abstractNumId w:val="2"/>
  </w:num>
  <w:num w:numId="5" w16cid:durableId="1084960056">
    <w:abstractNumId w:val="33"/>
  </w:num>
  <w:num w:numId="6" w16cid:durableId="1379546719">
    <w:abstractNumId w:val="3"/>
  </w:num>
  <w:num w:numId="7" w16cid:durableId="1517617250">
    <w:abstractNumId w:val="38"/>
  </w:num>
  <w:num w:numId="8" w16cid:durableId="1695035567">
    <w:abstractNumId w:val="25"/>
  </w:num>
  <w:num w:numId="9" w16cid:durableId="66347743">
    <w:abstractNumId w:val="19"/>
  </w:num>
  <w:num w:numId="10" w16cid:durableId="1967151264">
    <w:abstractNumId w:val="23"/>
  </w:num>
  <w:num w:numId="11" w16cid:durableId="1004091174">
    <w:abstractNumId w:val="30"/>
  </w:num>
  <w:num w:numId="12" w16cid:durableId="2142575974">
    <w:abstractNumId w:val="40"/>
  </w:num>
  <w:num w:numId="13" w16cid:durableId="948663279">
    <w:abstractNumId w:val="34"/>
  </w:num>
  <w:num w:numId="14" w16cid:durableId="74211198">
    <w:abstractNumId w:val="42"/>
  </w:num>
  <w:num w:numId="15" w16cid:durableId="22052812">
    <w:abstractNumId w:val="5"/>
  </w:num>
  <w:num w:numId="16" w16cid:durableId="1550729659">
    <w:abstractNumId w:val="35"/>
  </w:num>
  <w:num w:numId="17" w16cid:durableId="322441562">
    <w:abstractNumId w:val="24"/>
  </w:num>
  <w:num w:numId="18" w16cid:durableId="26102183">
    <w:abstractNumId w:val="26"/>
  </w:num>
  <w:num w:numId="19" w16cid:durableId="2132243541">
    <w:abstractNumId w:val="10"/>
  </w:num>
  <w:num w:numId="20" w16cid:durableId="1693142011">
    <w:abstractNumId w:val="13"/>
  </w:num>
  <w:num w:numId="21" w16cid:durableId="635914944">
    <w:abstractNumId w:val="6"/>
  </w:num>
  <w:num w:numId="22" w16cid:durableId="829560275">
    <w:abstractNumId w:val="17"/>
  </w:num>
  <w:num w:numId="23" w16cid:durableId="2025552144">
    <w:abstractNumId w:val="27"/>
  </w:num>
  <w:num w:numId="24" w16cid:durableId="1559508319">
    <w:abstractNumId w:val="1"/>
  </w:num>
  <w:num w:numId="25" w16cid:durableId="540092464">
    <w:abstractNumId w:val="32"/>
  </w:num>
  <w:num w:numId="26" w16cid:durableId="2058041251">
    <w:abstractNumId w:val="7"/>
  </w:num>
  <w:num w:numId="27" w16cid:durableId="1580821580">
    <w:abstractNumId w:val="36"/>
  </w:num>
  <w:num w:numId="28" w16cid:durableId="1085149653">
    <w:abstractNumId w:val="18"/>
  </w:num>
  <w:num w:numId="29" w16cid:durableId="522087408">
    <w:abstractNumId w:val="4"/>
  </w:num>
  <w:num w:numId="30" w16cid:durableId="1800225558">
    <w:abstractNumId w:val="31"/>
  </w:num>
  <w:num w:numId="31" w16cid:durableId="1902323873">
    <w:abstractNumId w:val="28"/>
  </w:num>
  <w:num w:numId="32" w16cid:durableId="923995032">
    <w:abstractNumId w:val="37"/>
  </w:num>
  <w:num w:numId="33" w16cid:durableId="1872062168">
    <w:abstractNumId w:val="16"/>
  </w:num>
  <w:num w:numId="34" w16cid:durableId="400098157">
    <w:abstractNumId w:val="9"/>
  </w:num>
  <w:num w:numId="35" w16cid:durableId="367948853">
    <w:abstractNumId w:val="21"/>
  </w:num>
  <w:num w:numId="36" w16cid:durableId="1800302765">
    <w:abstractNumId w:val="29"/>
  </w:num>
  <w:num w:numId="37" w16cid:durableId="517743474">
    <w:abstractNumId w:val="39"/>
  </w:num>
  <w:num w:numId="38" w16cid:durableId="109133118">
    <w:abstractNumId w:val="11"/>
  </w:num>
  <w:num w:numId="39" w16cid:durableId="1046221818">
    <w:abstractNumId w:val="12"/>
  </w:num>
  <w:num w:numId="40" w16cid:durableId="39332570">
    <w:abstractNumId w:val="15"/>
  </w:num>
  <w:num w:numId="41" w16cid:durableId="670841020">
    <w:abstractNumId w:val="20"/>
  </w:num>
  <w:num w:numId="42" w16cid:durableId="1887058684">
    <w:abstractNumId w:val="8"/>
  </w:num>
  <w:num w:numId="43" w16cid:durableId="897284650">
    <w:abstractNumId w:val="4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6"/>
  <w:doNotDisplayPageBoundaries/>
  <w:displayBackgroundShape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C2E"/>
    <w:rsid w:val="00014D95"/>
    <w:rsid w:val="00023577"/>
    <w:rsid w:val="00031669"/>
    <w:rsid w:val="00034C27"/>
    <w:rsid w:val="00035048"/>
    <w:rsid w:val="00044CB9"/>
    <w:rsid w:val="00051E99"/>
    <w:rsid w:val="00053296"/>
    <w:rsid w:val="00061650"/>
    <w:rsid w:val="000701F9"/>
    <w:rsid w:val="00083C98"/>
    <w:rsid w:val="00095A0C"/>
    <w:rsid w:val="000A7D8C"/>
    <w:rsid w:val="000B1159"/>
    <w:rsid w:val="000D1242"/>
    <w:rsid w:val="000D3E09"/>
    <w:rsid w:val="000E1C6F"/>
    <w:rsid w:val="000E7293"/>
    <w:rsid w:val="000F25A2"/>
    <w:rsid w:val="000F4421"/>
    <w:rsid w:val="00103B00"/>
    <w:rsid w:val="00103BCB"/>
    <w:rsid w:val="00105988"/>
    <w:rsid w:val="00111154"/>
    <w:rsid w:val="001126FB"/>
    <w:rsid w:val="00112F23"/>
    <w:rsid w:val="001220ED"/>
    <w:rsid w:val="001405D3"/>
    <w:rsid w:val="00146212"/>
    <w:rsid w:val="00146469"/>
    <w:rsid w:val="00153844"/>
    <w:rsid w:val="0015400E"/>
    <w:rsid w:val="00156D77"/>
    <w:rsid w:val="00161CCF"/>
    <w:rsid w:val="00162B19"/>
    <w:rsid w:val="00163556"/>
    <w:rsid w:val="001707FD"/>
    <w:rsid w:val="00174CA6"/>
    <w:rsid w:val="001768E3"/>
    <w:rsid w:val="00183BF4"/>
    <w:rsid w:val="00191F64"/>
    <w:rsid w:val="001923EC"/>
    <w:rsid w:val="00194971"/>
    <w:rsid w:val="001A7845"/>
    <w:rsid w:val="001B30FC"/>
    <w:rsid w:val="001C6DB2"/>
    <w:rsid w:val="001D4415"/>
    <w:rsid w:val="001D4549"/>
    <w:rsid w:val="001D55C4"/>
    <w:rsid w:val="001E05DD"/>
    <w:rsid w:val="001E2B23"/>
    <w:rsid w:val="001E54A0"/>
    <w:rsid w:val="001E560F"/>
    <w:rsid w:val="001E5B51"/>
    <w:rsid w:val="001F087C"/>
    <w:rsid w:val="001F7D3F"/>
    <w:rsid w:val="0020065C"/>
    <w:rsid w:val="002032B8"/>
    <w:rsid w:val="00206DD4"/>
    <w:rsid w:val="00211572"/>
    <w:rsid w:val="002125BC"/>
    <w:rsid w:val="002169EF"/>
    <w:rsid w:val="0021700C"/>
    <w:rsid w:val="00220FBF"/>
    <w:rsid w:val="00223CE1"/>
    <w:rsid w:val="00227EE8"/>
    <w:rsid w:val="002308B2"/>
    <w:rsid w:val="002360CD"/>
    <w:rsid w:val="002564CF"/>
    <w:rsid w:val="00256F2D"/>
    <w:rsid w:val="0026001E"/>
    <w:rsid w:val="00264B71"/>
    <w:rsid w:val="00265D54"/>
    <w:rsid w:val="0027047D"/>
    <w:rsid w:val="002754B7"/>
    <w:rsid w:val="002774E0"/>
    <w:rsid w:val="0027786C"/>
    <w:rsid w:val="00280272"/>
    <w:rsid w:val="0028536B"/>
    <w:rsid w:val="002860C8"/>
    <w:rsid w:val="002905A7"/>
    <w:rsid w:val="002B2822"/>
    <w:rsid w:val="002B4C63"/>
    <w:rsid w:val="002C0E06"/>
    <w:rsid w:val="002C4486"/>
    <w:rsid w:val="002D0829"/>
    <w:rsid w:val="002D583B"/>
    <w:rsid w:val="002D61B5"/>
    <w:rsid w:val="002D78EE"/>
    <w:rsid w:val="002E287C"/>
    <w:rsid w:val="002E2AD2"/>
    <w:rsid w:val="002F1DB9"/>
    <w:rsid w:val="002F50E1"/>
    <w:rsid w:val="002F7556"/>
    <w:rsid w:val="00304298"/>
    <w:rsid w:val="0030450E"/>
    <w:rsid w:val="0030614F"/>
    <w:rsid w:val="00310180"/>
    <w:rsid w:val="003101DC"/>
    <w:rsid w:val="00323569"/>
    <w:rsid w:val="0033313F"/>
    <w:rsid w:val="00335E8C"/>
    <w:rsid w:val="003412EE"/>
    <w:rsid w:val="00341CC7"/>
    <w:rsid w:val="00354D09"/>
    <w:rsid w:val="00355C6E"/>
    <w:rsid w:val="00360805"/>
    <w:rsid w:val="0036123C"/>
    <w:rsid w:val="00361640"/>
    <w:rsid w:val="00361EE3"/>
    <w:rsid w:val="00364DDC"/>
    <w:rsid w:val="003667BC"/>
    <w:rsid w:val="00367F20"/>
    <w:rsid w:val="00372637"/>
    <w:rsid w:val="0037728D"/>
    <w:rsid w:val="00382BEF"/>
    <w:rsid w:val="00383EF1"/>
    <w:rsid w:val="00384C00"/>
    <w:rsid w:val="00387469"/>
    <w:rsid w:val="0039086A"/>
    <w:rsid w:val="003951CF"/>
    <w:rsid w:val="003952B2"/>
    <w:rsid w:val="003961A1"/>
    <w:rsid w:val="003A1017"/>
    <w:rsid w:val="003A729F"/>
    <w:rsid w:val="003B100A"/>
    <w:rsid w:val="003B1ACC"/>
    <w:rsid w:val="003B77C0"/>
    <w:rsid w:val="003D268F"/>
    <w:rsid w:val="003D7E98"/>
    <w:rsid w:val="003E4BF7"/>
    <w:rsid w:val="003F1914"/>
    <w:rsid w:val="003F49AC"/>
    <w:rsid w:val="003F7086"/>
    <w:rsid w:val="00404035"/>
    <w:rsid w:val="004070F0"/>
    <w:rsid w:val="00423ACB"/>
    <w:rsid w:val="0042539A"/>
    <w:rsid w:val="00431227"/>
    <w:rsid w:val="004363AB"/>
    <w:rsid w:val="00440E74"/>
    <w:rsid w:val="00453D42"/>
    <w:rsid w:val="004568C4"/>
    <w:rsid w:val="00456BA6"/>
    <w:rsid w:val="00457B56"/>
    <w:rsid w:val="004629C2"/>
    <w:rsid w:val="00465EE3"/>
    <w:rsid w:val="00466CC2"/>
    <w:rsid w:val="004727CB"/>
    <w:rsid w:val="00475CE7"/>
    <w:rsid w:val="00476DC9"/>
    <w:rsid w:val="004772C9"/>
    <w:rsid w:val="004852DA"/>
    <w:rsid w:val="00485FD9"/>
    <w:rsid w:val="0049370E"/>
    <w:rsid w:val="0049439C"/>
    <w:rsid w:val="004A7DA4"/>
    <w:rsid w:val="004B2EA0"/>
    <w:rsid w:val="004C1030"/>
    <w:rsid w:val="004C1431"/>
    <w:rsid w:val="004D1D49"/>
    <w:rsid w:val="004E3336"/>
    <w:rsid w:val="004F1273"/>
    <w:rsid w:val="004F273D"/>
    <w:rsid w:val="004F4423"/>
    <w:rsid w:val="004F52A7"/>
    <w:rsid w:val="004F59B1"/>
    <w:rsid w:val="004F6A6F"/>
    <w:rsid w:val="005015EE"/>
    <w:rsid w:val="005028A4"/>
    <w:rsid w:val="00506D35"/>
    <w:rsid w:val="00510DC6"/>
    <w:rsid w:val="005119A8"/>
    <w:rsid w:val="00513E83"/>
    <w:rsid w:val="005164B0"/>
    <w:rsid w:val="00522D81"/>
    <w:rsid w:val="005267DA"/>
    <w:rsid w:val="005327D1"/>
    <w:rsid w:val="00533704"/>
    <w:rsid w:val="00537326"/>
    <w:rsid w:val="00545A19"/>
    <w:rsid w:val="00551DBC"/>
    <w:rsid w:val="00563D0B"/>
    <w:rsid w:val="005665E4"/>
    <w:rsid w:val="00571ADD"/>
    <w:rsid w:val="00582836"/>
    <w:rsid w:val="00584768"/>
    <w:rsid w:val="005848B4"/>
    <w:rsid w:val="00585D85"/>
    <w:rsid w:val="00586937"/>
    <w:rsid w:val="00596341"/>
    <w:rsid w:val="005A246B"/>
    <w:rsid w:val="005A5BCA"/>
    <w:rsid w:val="005B19C3"/>
    <w:rsid w:val="005B23CE"/>
    <w:rsid w:val="005B7085"/>
    <w:rsid w:val="005C371A"/>
    <w:rsid w:val="005C614A"/>
    <w:rsid w:val="005C6185"/>
    <w:rsid w:val="005C70DF"/>
    <w:rsid w:val="005C7F55"/>
    <w:rsid w:val="005D27F5"/>
    <w:rsid w:val="005D2E5A"/>
    <w:rsid w:val="005D760B"/>
    <w:rsid w:val="005E2A87"/>
    <w:rsid w:val="005E4D75"/>
    <w:rsid w:val="005E57DA"/>
    <w:rsid w:val="0060077A"/>
    <w:rsid w:val="00600C32"/>
    <w:rsid w:val="00601747"/>
    <w:rsid w:val="0060487B"/>
    <w:rsid w:val="00620707"/>
    <w:rsid w:val="00620D30"/>
    <w:rsid w:val="00631E8B"/>
    <w:rsid w:val="00632051"/>
    <w:rsid w:val="006337D5"/>
    <w:rsid w:val="00642F65"/>
    <w:rsid w:val="006558A3"/>
    <w:rsid w:val="0066324C"/>
    <w:rsid w:val="00670598"/>
    <w:rsid w:val="00676143"/>
    <w:rsid w:val="00684114"/>
    <w:rsid w:val="00684540"/>
    <w:rsid w:val="006861AC"/>
    <w:rsid w:val="0068636C"/>
    <w:rsid w:val="00691D56"/>
    <w:rsid w:val="006A07BB"/>
    <w:rsid w:val="006A14FF"/>
    <w:rsid w:val="006A2E51"/>
    <w:rsid w:val="006B3403"/>
    <w:rsid w:val="006C3818"/>
    <w:rsid w:val="006D7207"/>
    <w:rsid w:val="006E1E67"/>
    <w:rsid w:val="006F1763"/>
    <w:rsid w:val="006F37DB"/>
    <w:rsid w:val="006F61CF"/>
    <w:rsid w:val="006F77B6"/>
    <w:rsid w:val="007065BF"/>
    <w:rsid w:val="0070723F"/>
    <w:rsid w:val="00711717"/>
    <w:rsid w:val="0071771E"/>
    <w:rsid w:val="007200D3"/>
    <w:rsid w:val="007374C3"/>
    <w:rsid w:val="00740854"/>
    <w:rsid w:val="00741032"/>
    <w:rsid w:val="007419DA"/>
    <w:rsid w:val="00746700"/>
    <w:rsid w:val="007479AF"/>
    <w:rsid w:val="007531CB"/>
    <w:rsid w:val="00757340"/>
    <w:rsid w:val="00761B3C"/>
    <w:rsid w:val="007633F7"/>
    <w:rsid w:val="00767BAD"/>
    <w:rsid w:val="00774059"/>
    <w:rsid w:val="007764A5"/>
    <w:rsid w:val="00777DF8"/>
    <w:rsid w:val="00782178"/>
    <w:rsid w:val="00782BE9"/>
    <w:rsid w:val="007858A1"/>
    <w:rsid w:val="0079429F"/>
    <w:rsid w:val="007A0141"/>
    <w:rsid w:val="007A27F3"/>
    <w:rsid w:val="007A5BAE"/>
    <w:rsid w:val="007A6E1F"/>
    <w:rsid w:val="007A7B19"/>
    <w:rsid w:val="007B10CA"/>
    <w:rsid w:val="007E4065"/>
    <w:rsid w:val="007E6BE5"/>
    <w:rsid w:val="007F4F7A"/>
    <w:rsid w:val="008106C6"/>
    <w:rsid w:val="00811046"/>
    <w:rsid w:val="00814414"/>
    <w:rsid w:val="008204AF"/>
    <w:rsid w:val="008231F1"/>
    <w:rsid w:val="008249A0"/>
    <w:rsid w:val="00831538"/>
    <w:rsid w:val="008414CB"/>
    <w:rsid w:val="00845A67"/>
    <w:rsid w:val="00854509"/>
    <w:rsid w:val="00856787"/>
    <w:rsid w:val="00864227"/>
    <w:rsid w:val="0087162D"/>
    <w:rsid w:val="0087179C"/>
    <w:rsid w:val="00872C54"/>
    <w:rsid w:val="00872CB4"/>
    <w:rsid w:val="008773AC"/>
    <w:rsid w:val="008807F0"/>
    <w:rsid w:val="00884CEC"/>
    <w:rsid w:val="00894D11"/>
    <w:rsid w:val="008A428D"/>
    <w:rsid w:val="008B3E4F"/>
    <w:rsid w:val="008B51B1"/>
    <w:rsid w:val="008B62C5"/>
    <w:rsid w:val="008C35EC"/>
    <w:rsid w:val="008C6635"/>
    <w:rsid w:val="008C6C71"/>
    <w:rsid w:val="008D2DB6"/>
    <w:rsid w:val="008E49F8"/>
    <w:rsid w:val="008E65CA"/>
    <w:rsid w:val="008E6B14"/>
    <w:rsid w:val="008F13EE"/>
    <w:rsid w:val="008F2E0D"/>
    <w:rsid w:val="00900BCC"/>
    <w:rsid w:val="00903385"/>
    <w:rsid w:val="009056CE"/>
    <w:rsid w:val="00905E3D"/>
    <w:rsid w:val="009134A1"/>
    <w:rsid w:val="00916D03"/>
    <w:rsid w:val="009175B7"/>
    <w:rsid w:val="00917FFD"/>
    <w:rsid w:val="009208A0"/>
    <w:rsid w:val="00923DE3"/>
    <w:rsid w:val="00935BC1"/>
    <w:rsid w:val="00937CA5"/>
    <w:rsid w:val="00941D47"/>
    <w:rsid w:val="00952833"/>
    <w:rsid w:val="0095439C"/>
    <w:rsid w:val="00963F53"/>
    <w:rsid w:val="0096683B"/>
    <w:rsid w:val="009727B9"/>
    <w:rsid w:val="009752E2"/>
    <w:rsid w:val="00977281"/>
    <w:rsid w:val="0097737B"/>
    <w:rsid w:val="009968A1"/>
    <w:rsid w:val="009A54AE"/>
    <w:rsid w:val="009A7764"/>
    <w:rsid w:val="009C12FF"/>
    <w:rsid w:val="009C77C4"/>
    <w:rsid w:val="009D1358"/>
    <w:rsid w:val="009D20BB"/>
    <w:rsid w:val="009E17B3"/>
    <w:rsid w:val="009E7EBB"/>
    <w:rsid w:val="009F00BD"/>
    <w:rsid w:val="009F01CD"/>
    <w:rsid w:val="009F4B6F"/>
    <w:rsid w:val="00A0558D"/>
    <w:rsid w:val="00A152A9"/>
    <w:rsid w:val="00A204C2"/>
    <w:rsid w:val="00A2142C"/>
    <w:rsid w:val="00A216CA"/>
    <w:rsid w:val="00A22D26"/>
    <w:rsid w:val="00A23B14"/>
    <w:rsid w:val="00A24FDA"/>
    <w:rsid w:val="00A26493"/>
    <w:rsid w:val="00A4502F"/>
    <w:rsid w:val="00A60937"/>
    <w:rsid w:val="00A66857"/>
    <w:rsid w:val="00A67090"/>
    <w:rsid w:val="00A7094E"/>
    <w:rsid w:val="00A73A68"/>
    <w:rsid w:val="00A74E96"/>
    <w:rsid w:val="00A75FB7"/>
    <w:rsid w:val="00A77D64"/>
    <w:rsid w:val="00A825A9"/>
    <w:rsid w:val="00A8347E"/>
    <w:rsid w:val="00A9530F"/>
    <w:rsid w:val="00AB7817"/>
    <w:rsid w:val="00AC4CED"/>
    <w:rsid w:val="00AC54EE"/>
    <w:rsid w:val="00AC5522"/>
    <w:rsid w:val="00AD0709"/>
    <w:rsid w:val="00AD2032"/>
    <w:rsid w:val="00AE2651"/>
    <w:rsid w:val="00AF2DD6"/>
    <w:rsid w:val="00AF3906"/>
    <w:rsid w:val="00AF3F49"/>
    <w:rsid w:val="00B17908"/>
    <w:rsid w:val="00B22342"/>
    <w:rsid w:val="00B2326A"/>
    <w:rsid w:val="00B24C18"/>
    <w:rsid w:val="00B279F4"/>
    <w:rsid w:val="00B30B35"/>
    <w:rsid w:val="00B329BF"/>
    <w:rsid w:val="00B33986"/>
    <w:rsid w:val="00B350A9"/>
    <w:rsid w:val="00B436EB"/>
    <w:rsid w:val="00B44086"/>
    <w:rsid w:val="00B55F29"/>
    <w:rsid w:val="00B7329F"/>
    <w:rsid w:val="00B86578"/>
    <w:rsid w:val="00B93ED5"/>
    <w:rsid w:val="00BA3398"/>
    <w:rsid w:val="00BB02D1"/>
    <w:rsid w:val="00BB4845"/>
    <w:rsid w:val="00BC3575"/>
    <w:rsid w:val="00BC4156"/>
    <w:rsid w:val="00BD090F"/>
    <w:rsid w:val="00BD6894"/>
    <w:rsid w:val="00BD7FE4"/>
    <w:rsid w:val="00BE05E5"/>
    <w:rsid w:val="00BE0E34"/>
    <w:rsid w:val="00BE2702"/>
    <w:rsid w:val="00BE521F"/>
    <w:rsid w:val="00C00558"/>
    <w:rsid w:val="00C018CA"/>
    <w:rsid w:val="00C01AFF"/>
    <w:rsid w:val="00C024ED"/>
    <w:rsid w:val="00C0306C"/>
    <w:rsid w:val="00C104FC"/>
    <w:rsid w:val="00C15A5D"/>
    <w:rsid w:val="00C224DB"/>
    <w:rsid w:val="00C2437B"/>
    <w:rsid w:val="00C26233"/>
    <w:rsid w:val="00C26E7F"/>
    <w:rsid w:val="00C3272E"/>
    <w:rsid w:val="00C36D54"/>
    <w:rsid w:val="00C376EB"/>
    <w:rsid w:val="00C47531"/>
    <w:rsid w:val="00C500C5"/>
    <w:rsid w:val="00C5108F"/>
    <w:rsid w:val="00C51D87"/>
    <w:rsid w:val="00C5409D"/>
    <w:rsid w:val="00C56963"/>
    <w:rsid w:val="00C66C32"/>
    <w:rsid w:val="00C86AA9"/>
    <w:rsid w:val="00C86DDA"/>
    <w:rsid w:val="00C9594F"/>
    <w:rsid w:val="00C962B4"/>
    <w:rsid w:val="00CA2A72"/>
    <w:rsid w:val="00CA2C32"/>
    <w:rsid w:val="00CA3F29"/>
    <w:rsid w:val="00CB05F0"/>
    <w:rsid w:val="00CB18B2"/>
    <w:rsid w:val="00CB2DC2"/>
    <w:rsid w:val="00CB4531"/>
    <w:rsid w:val="00CC095C"/>
    <w:rsid w:val="00CD2290"/>
    <w:rsid w:val="00CD2793"/>
    <w:rsid w:val="00CE689C"/>
    <w:rsid w:val="00CF08FA"/>
    <w:rsid w:val="00D00371"/>
    <w:rsid w:val="00D013AD"/>
    <w:rsid w:val="00D01959"/>
    <w:rsid w:val="00D04E93"/>
    <w:rsid w:val="00D05FE6"/>
    <w:rsid w:val="00D06301"/>
    <w:rsid w:val="00D07651"/>
    <w:rsid w:val="00D16588"/>
    <w:rsid w:val="00D204E3"/>
    <w:rsid w:val="00D224ED"/>
    <w:rsid w:val="00D25395"/>
    <w:rsid w:val="00D32235"/>
    <w:rsid w:val="00D32E84"/>
    <w:rsid w:val="00D35689"/>
    <w:rsid w:val="00D56B7A"/>
    <w:rsid w:val="00D60DD7"/>
    <w:rsid w:val="00D61FEF"/>
    <w:rsid w:val="00D67522"/>
    <w:rsid w:val="00D70313"/>
    <w:rsid w:val="00D82AA9"/>
    <w:rsid w:val="00D9788E"/>
    <w:rsid w:val="00DA1838"/>
    <w:rsid w:val="00DA2B3F"/>
    <w:rsid w:val="00DA45A1"/>
    <w:rsid w:val="00DA5827"/>
    <w:rsid w:val="00DA6F74"/>
    <w:rsid w:val="00DB657B"/>
    <w:rsid w:val="00DC10E8"/>
    <w:rsid w:val="00DC6BD4"/>
    <w:rsid w:val="00DC7287"/>
    <w:rsid w:val="00DD77ED"/>
    <w:rsid w:val="00DE464A"/>
    <w:rsid w:val="00DE5326"/>
    <w:rsid w:val="00E01CCD"/>
    <w:rsid w:val="00E026BA"/>
    <w:rsid w:val="00E03D37"/>
    <w:rsid w:val="00E04BDF"/>
    <w:rsid w:val="00E23F24"/>
    <w:rsid w:val="00E24A38"/>
    <w:rsid w:val="00E30ADC"/>
    <w:rsid w:val="00E35981"/>
    <w:rsid w:val="00E40C6C"/>
    <w:rsid w:val="00E52846"/>
    <w:rsid w:val="00E61F98"/>
    <w:rsid w:val="00E65A62"/>
    <w:rsid w:val="00E66245"/>
    <w:rsid w:val="00E702AE"/>
    <w:rsid w:val="00E77E75"/>
    <w:rsid w:val="00E85BB7"/>
    <w:rsid w:val="00E91F76"/>
    <w:rsid w:val="00EA281A"/>
    <w:rsid w:val="00EA2FC3"/>
    <w:rsid w:val="00EA4C23"/>
    <w:rsid w:val="00EA5FBC"/>
    <w:rsid w:val="00EA7B48"/>
    <w:rsid w:val="00EB299C"/>
    <w:rsid w:val="00EB6E7F"/>
    <w:rsid w:val="00EC4EEA"/>
    <w:rsid w:val="00EE3EB1"/>
    <w:rsid w:val="00EF4396"/>
    <w:rsid w:val="00F00838"/>
    <w:rsid w:val="00F11818"/>
    <w:rsid w:val="00F16A75"/>
    <w:rsid w:val="00F17CBA"/>
    <w:rsid w:val="00F30468"/>
    <w:rsid w:val="00F30696"/>
    <w:rsid w:val="00F30A4B"/>
    <w:rsid w:val="00F3472B"/>
    <w:rsid w:val="00F428B0"/>
    <w:rsid w:val="00F542DA"/>
    <w:rsid w:val="00F60AD1"/>
    <w:rsid w:val="00F71308"/>
    <w:rsid w:val="00F72D98"/>
    <w:rsid w:val="00F8119F"/>
    <w:rsid w:val="00F83C2E"/>
    <w:rsid w:val="00F868EC"/>
    <w:rsid w:val="00F8795E"/>
    <w:rsid w:val="00F9540C"/>
    <w:rsid w:val="00FB00B5"/>
    <w:rsid w:val="00FB0404"/>
    <w:rsid w:val="00FB5FA0"/>
    <w:rsid w:val="00FB7F08"/>
    <w:rsid w:val="00FC3076"/>
    <w:rsid w:val="00FE157D"/>
    <w:rsid w:val="00FE189C"/>
    <w:rsid w:val="00FF1D9B"/>
    <w:rsid w:val="219E0813"/>
    <w:rsid w:val="38BEDE9A"/>
    <w:rsid w:val="43F89BCB"/>
    <w:rsid w:val="626621E1"/>
    <w:rsid w:val="7CD4F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9ABC8B"/>
  <w15:chartTrackingRefBased/>
  <w15:docId w15:val="{72797B06-087D-4CF4-A2E5-9AF042E7BC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7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aliases w:val="Body"/>
    <w:uiPriority w:val="99"/>
    <w:unhideWhenUsed/>
    <w:qFormat/>
    <w:rsid w:val="00941D47"/>
    <w:rPr>
      <w:rFonts w:ascii="Avenir Next LT Pro" w:hAnsi="Avenir Next LT Pro"/>
      <w:color w:val="34516C"/>
      <w:sz w:val="22"/>
      <w:lang w:val="en-GB"/>
    </w:rPr>
  </w:style>
  <w:style w:type="paragraph" w:styleId="Heading1">
    <w:name w:val="heading 1"/>
    <w:basedOn w:val="Normal"/>
    <w:link w:val="Heading1Char"/>
    <w:autoRedefine/>
    <w:qFormat/>
    <w:rsid w:val="00211572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36"/>
      <w:szCs w:val="48"/>
      <w:lang w:eastAsia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1C6DB2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531CB"/>
    <w:pPr>
      <w:keepNext/>
      <w:keepLines/>
      <w:spacing w:before="40"/>
      <w:outlineLvl w:val="2"/>
    </w:pPr>
    <w:rPr>
      <w:rFonts w:eastAsiaTheme="majorEastAsia" w:cstheme="majorBidi"/>
      <w:b/>
      <w:color w:val="1F4D78" w:themeColor="accent1" w:themeShade="7F"/>
      <w:sz w:val="24"/>
    </w:rPr>
  </w:style>
  <w:style w:type="paragraph" w:styleId="Heading4">
    <w:name w:val="heading 4"/>
    <w:basedOn w:val="Normal"/>
    <w:link w:val="Heading4Char"/>
    <w:autoRedefine/>
    <w:uiPriority w:val="9"/>
    <w:qFormat/>
    <w:rsid w:val="0027786C"/>
    <w:pPr>
      <w:spacing w:before="100" w:beforeAutospacing="1" w:after="100" w:afterAutospacing="1"/>
      <w:outlineLvl w:val="3"/>
    </w:pPr>
    <w:rPr>
      <w:rFonts w:eastAsia="Times New Roman" w:cs="Times New Roman"/>
      <w:b/>
      <w:bCs/>
      <w:lang w:eastAsia="en-GB"/>
    </w:rPr>
  </w:style>
  <w:style w:type="paragraph" w:styleId="Heading5">
    <w:name w:val="heading 5"/>
    <w:basedOn w:val="Normal"/>
    <w:link w:val="Heading5Char"/>
    <w:autoRedefine/>
    <w:uiPriority w:val="9"/>
    <w:rsid w:val="0027786C"/>
    <w:pPr>
      <w:spacing w:before="100" w:beforeAutospacing="1" w:after="100" w:afterAutospacing="1"/>
      <w:outlineLvl w:val="4"/>
    </w:pPr>
    <w:rPr>
      <w:rFonts w:eastAsia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27786C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8A0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208A0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211572"/>
    <w:rPr>
      <w:rFonts w:ascii="Avenir Next LT Pro" w:hAnsi="Avenir Next LT Pro" w:eastAsia="Times New Roman" w:cs="Times New Roman"/>
      <w:b/>
      <w:bCs/>
      <w:color w:val="34516C"/>
      <w:kern w:val="36"/>
      <w:sz w:val="36"/>
      <w:szCs w:val="48"/>
      <w:lang w:val="en-GB" w:eastAsia="en-GB"/>
    </w:rPr>
  </w:style>
  <w:style w:type="character" w:styleId="Heading4Char" w:customStyle="1">
    <w:name w:val="Heading 4 Char"/>
    <w:basedOn w:val="DefaultParagraphFont"/>
    <w:link w:val="Heading4"/>
    <w:uiPriority w:val="9"/>
    <w:rsid w:val="0027786C"/>
    <w:rPr>
      <w:rFonts w:ascii="Avenir Next LT Pro" w:hAnsi="Avenir Next LT Pro" w:eastAsia="Times New Roman" w:cs="Times New Roman"/>
      <w:b/>
      <w:bCs/>
      <w:color w:val="34516C"/>
      <w:sz w:val="22"/>
      <w:lang w:val="en-GB" w:eastAsia="en-GB"/>
    </w:rPr>
  </w:style>
  <w:style w:type="character" w:styleId="Heading5Char" w:customStyle="1">
    <w:name w:val="Heading 5 Char"/>
    <w:basedOn w:val="DefaultParagraphFont"/>
    <w:link w:val="Heading5"/>
    <w:uiPriority w:val="9"/>
    <w:rsid w:val="0027786C"/>
    <w:rPr>
      <w:rFonts w:ascii="Avenir Next LT Pro" w:hAnsi="Avenir Next LT Pro" w:eastAsia="Times New Roman" w:cs="Times New Roman"/>
      <w:b/>
      <w:bCs/>
      <w:color w:val="34516C"/>
      <w:sz w:val="20"/>
      <w:szCs w:val="20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9208A0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2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08A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2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08A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208A0"/>
    <w:rPr>
      <w:b/>
      <w:bCs/>
      <w:sz w:val="20"/>
      <w:szCs w:val="20"/>
    </w:rPr>
  </w:style>
  <w:style w:type="character" w:styleId="Heading2Char" w:customStyle="1">
    <w:name w:val="Heading 2 Char"/>
    <w:basedOn w:val="DefaultParagraphFont"/>
    <w:link w:val="Heading2"/>
    <w:rsid w:val="00941D47"/>
    <w:rPr>
      <w:rFonts w:ascii="Avenir Next LT Pro" w:hAnsi="Avenir Next LT Pro" w:eastAsiaTheme="majorEastAsia" w:cstheme="majorBidi"/>
      <w:b/>
      <w:color w:val="34516C"/>
      <w:sz w:val="28"/>
      <w:szCs w:val="26"/>
    </w:rPr>
  </w:style>
  <w:style w:type="paragraph" w:styleId="Quote">
    <w:name w:val="Quote"/>
    <w:basedOn w:val="Normal"/>
    <w:next w:val="Normal"/>
    <w:link w:val="QuoteChar"/>
    <w:autoRedefine/>
    <w:uiPriority w:val="2"/>
    <w:qFormat/>
    <w:rsid w:val="00211572"/>
    <w:pPr>
      <w:spacing w:before="200" w:after="160"/>
      <w:ind w:right="864"/>
    </w:pPr>
    <w:rPr>
      <w:i/>
      <w:iCs/>
      <w:color w:val="BE1622"/>
    </w:rPr>
  </w:style>
  <w:style w:type="character" w:styleId="QuoteChar" w:customStyle="1">
    <w:name w:val="Quote Char"/>
    <w:basedOn w:val="DefaultParagraphFont"/>
    <w:link w:val="Quote"/>
    <w:uiPriority w:val="2"/>
    <w:rsid w:val="00211572"/>
    <w:rPr>
      <w:rFonts w:ascii="Avenir Next LT Pro" w:hAnsi="Avenir Next LT Pro"/>
      <w:i/>
      <w:iCs/>
      <w:color w:val="BE1622"/>
      <w:sz w:val="22"/>
    </w:rPr>
  </w:style>
  <w:style w:type="paragraph" w:styleId="IntenseQuote">
    <w:name w:val="Intense Quote"/>
    <w:basedOn w:val="Normal"/>
    <w:next w:val="Normal"/>
    <w:link w:val="IntenseQuoteChar"/>
    <w:uiPriority w:val="3"/>
    <w:qFormat/>
    <w:rsid w:val="00265D54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</w:pPr>
    <w:rPr>
      <w:i/>
      <w:iCs/>
      <w:color w:val="007FB0"/>
    </w:rPr>
  </w:style>
  <w:style w:type="character" w:styleId="IntenseQuoteChar" w:customStyle="1">
    <w:name w:val="Intense Quote Char"/>
    <w:basedOn w:val="DefaultParagraphFont"/>
    <w:link w:val="IntenseQuote"/>
    <w:uiPriority w:val="3"/>
    <w:rsid w:val="00265D54"/>
    <w:rPr>
      <w:rFonts w:ascii="Avenir Next LT Pro" w:hAnsi="Avenir Next LT Pro"/>
      <w:i/>
      <w:iCs/>
      <w:color w:val="007FB0"/>
      <w:sz w:val="22"/>
    </w:rPr>
  </w:style>
  <w:style w:type="paragraph" w:styleId="Subtitle">
    <w:name w:val="Subtitle"/>
    <w:aliases w:val="Intro text"/>
    <w:basedOn w:val="Normal"/>
    <w:next w:val="Normal"/>
    <w:link w:val="SubtitleChar"/>
    <w:autoRedefine/>
    <w:uiPriority w:val="11"/>
    <w:rsid w:val="0027786C"/>
    <w:pPr>
      <w:numPr>
        <w:ilvl w:val="1"/>
      </w:numPr>
      <w:spacing w:after="160"/>
    </w:pPr>
    <w:rPr>
      <w:rFonts w:eastAsia="Times New Roman"/>
      <w:b/>
      <w:spacing w:val="15"/>
      <w:szCs w:val="22"/>
      <w:lang w:eastAsia="en-GB"/>
    </w:rPr>
  </w:style>
  <w:style w:type="character" w:styleId="SubtitleChar" w:customStyle="1">
    <w:name w:val="Subtitle Char"/>
    <w:aliases w:val="Intro text Char"/>
    <w:basedOn w:val="DefaultParagraphFont"/>
    <w:link w:val="Subtitle"/>
    <w:uiPriority w:val="11"/>
    <w:rsid w:val="0027786C"/>
    <w:rPr>
      <w:rFonts w:ascii="Avenir Next LT Pro" w:hAnsi="Avenir Next LT Pro" w:eastAsia="Times New Roman"/>
      <w:b/>
      <w:color w:val="34516C"/>
      <w:spacing w:val="15"/>
      <w:sz w:val="22"/>
      <w:szCs w:val="22"/>
      <w:lang w:val="en-GB" w:eastAsia="en-GB"/>
    </w:rPr>
  </w:style>
  <w:style w:type="paragraph" w:styleId="Introparagraph" w:customStyle="1">
    <w:name w:val="Intro paragraph"/>
    <w:basedOn w:val="BodyText"/>
    <w:link w:val="IntroparagraphChar"/>
    <w:autoRedefine/>
    <w:uiPriority w:val="1"/>
    <w:qFormat/>
    <w:rsid w:val="0027786C"/>
    <w:rPr>
      <w:b/>
    </w:rPr>
  </w:style>
  <w:style w:type="paragraph" w:styleId="NoSpacing">
    <w:name w:val="No Spacing"/>
    <w:uiPriority w:val="99"/>
    <w:unhideWhenUsed/>
    <w:rsid w:val="0027786C"/>
    <w:rPr>
      <w:rFonts w:ascii="Avenir Next LT Pro" w:hAnsi="Avenir Next LT Pro"/>
      <w:color w:val="34516C"/>
      <w:sz w:val="22"/>
    </w:rPr>
  </w:style>
  <w:style w:type="paragraph" w:styleId="BodyText">
    <w:name w:val="Body Text"/>
    <w:basedOn w:val="Normal"/>
    <w:link w:val="BodyTextChar"/>
    <w:qFormat/>
    <w:rsid w:val="0027786C"/>
    <w:pPr>
      <w:spacing w:after="120"/>
    </w:pPr>
  </w:style>
  <w:style w:type="character" w:styleId="BodyTextChar" w:customStyle="1">
    <w:name w:val="Body Text Char"/>
    <w:basedOn w:val="DefaultParagraphFont"/>
    <w:link w:val="BodyText"/>
    <w:rsid w:val="00941D47"/>
    <w:rPr>
      <w:rFonts w:ascii="Avenir Next LT Pro" w:hAnsi="Avenir Next LT Pro"/>
      <w:color w:val="34516C"/>
      <w:sz w:val="22"/>
    </w:rPr>
  </w:style>
  <w:style w:type="character" w:styleId="IntroparagraphChar" w:customStyle="1">
    <w:name w:val="Intro paragraph Char"/>
    <w:basedOn w:val="BodyTextChar"/>
    <w:link w:val="Introparagraph"/>
    <w:uiPriority w:val="1"/>
    <w:rsid w:val="00941D47"/>
    <w:rPr>
      <w:rFonts w:ascii="Avenir Next LT Pro" w:hAnsi="Avenir Next LT Pro"/>
      <w:b/>
      <w:color w:val="34516C"/>
      <w:sz w:val="22"/>
    </w:rPr>
  </w:style>
  <w:style w:type="character" w:styleId="Heading3Char" w:customStyle="1">
    <w:name w:val="Heading 3 Char"/>
    <w:basedOn w:val="DefaultParagraphFont"/>
    <w:link w:val="Heading3"/>
    <w:uiPriority w:val="9"/>
    <w:rsid w:val="007531CB"/>
    <w:rPr>
      <w:rFonts w:ascii="Avenir Next LT Pro" w:hAnsi="Avenir Next LT Pro" w:eastAsiaTheme="majorEastAsia" w:cstheme="majorBidi"/>
      <w:b/>
      <w:color w:val="1F4D78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7786C"/>
    <w:rPr>
      <w:rFonts w:ascii="Avenir Next LT Pro" w:hAnsi="Avenir Next LT Pro" w:eastAsiaTheme="majorEastAsia" w:cstheme="majorBidi"/>
      <w:color w:val="1F4D78" w:themeColor="accent1" w:themeShade="7F"/>
      <w:sz w:val="22"/>
    </w:rPr>
  </w:style>
  <w:style w:type="paragraph" w:styleId="Title">
    <w:name w:val="Title"/>
    <w:basedOn w:val="Normal"/>
    <w:next w:val="Normal"/>
    <w:link w:val="TitleChar"/>
    <w:uiPriority w:val="10"/>
    <w:rsid w:val="0027786C"/>
    <w:pPr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7786C"/>
    <w:rPr>
      <w:rFonts w:ascii="Avenir Next LT Pro" w:hAnsi="Avenir Next LT Pro" w:eastAsiaTheme="majorEastAsia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3"/>
    <w:qFormat/>
    <w:rsid w:val="0027786C"/>
    <w:rPr>
      <w:rFonts w:ascii="Avenir Next LT Pro" w:hAnsi="Avenir Next LT Pro"/>
      <w:b/>
      <w:i w:val="0"/>
      <w:iCs/>
      <w:sz w:val="22"/>
    </w:rPr>
  </w:style>
  <w:style w:type="character" w:styleId="IntenseEmphasis">
    <w:name w:val="Intense Emphasis"/>
    <w:basedOn w:val="DefaultParagraphFont"/>
    <w:uiPriority w:val="3"/>
    <w:qFormat/>
    <w:rsid w:val="003961A1"/>
    <w:rPr>
      <w:b/>
      <w:i/>
      <w:iCs/>
      <w:color w:val="007FB0"/>
    </w:rPr>
  </w:style>
  <w:style w:type="character" w:styleId="IntenseReference">
    <w:name w:val="Intense Reference"/>
    <w:basedOn w:val="DefaultParagraphFont"/>
    <w:uiPriority w:val="8"/>
    <w:qFormat/>
    <w:rsid w:val="005665E4"/>
    <w:rPr>
      <w:rFonts w:ascii="Avenir Next LT Pro" w:hAnsi="Avenir Next LT Pro"/>
      <w:b/>
      <w:bCs/>
      <w:i w:val="0"/>
      <w:iCs w:val="0"/>
      <w:caps w:val="0"/>
      <w:smallCaps w:val="0"/>
      <w:color w:val="BE1622"/>
      <w:spacing w:val="5"/>
      <w:sz w:val="22"/>
      <w:szCs w:val="22"/>
    </w:rPr>
  </w:style>
  <w:style w:type="character" w:styleId="BookTitle">
    <w:name w:val="Book Title"/>
    <w:basedOn w:val="DefaultParagraphFont"/>
    <w:uiPriority w:val="9"/>
    <w:qFormat/>
    <w:rsid w:val="003961A1"/>
    <w:rPr>
      <w:b/>
      <w:bCs/>
      <w:i/>
      <w:iCs/>
      <w:spacing w:val="5"/>
    </w:rPr>
  </w:style>
  <w:style w:type="paragraph" w:styleId="ListParagraph">
    <w:name w:val="List Paragraph"/>
    <w:aliases w:val="List - Bullets"/>
    <w:basedOn w:val="Normal"/>
    <w:uiPriority w:val="1"/>
    <w:qFormat/>
    <w:rsid w:val="003961A1"/>
    <w:pPr>
      <w:numPr>
        <w:numId w:val="1"/>
      </w:numPr>
      <w:contextualSpacing/>
    </w:pPr>
  </w:style>
  <w:style w:type="paragraph" w:styleId="List-Numbers" w:customStyle="1">
    <w:name w:val="List - Numbers"/>
    <w:autoRedefine/>
    <w:uiPriority w:val="1"/>
    <w:qFormat/>
    <w:rsid w:val="003961A1"/>
    <w:pPr>
      <w:numPr>
        <w:numId w:val="2"/>
      </w:numPr>
      <w:ind w:left="1491" w:hanging="357"/>
    </w:pPr>
    <w:rPr>
      <w:rFonts w:ascii="Avenir Next LT Pro" w:hAnsi="Avenir Next LT Pro"/>
      <w:color w:val="34516C"/>
      <w:sz w:val="22"/>
    </w:rPr>
  </w:style>
  <w:style w:type="paragraph" w:styleId="Header">
    <w:name w:val="header"/>
    <w:basedOn w:val="Normal"/>
    <w:link w:val="HeaderChar"/>
    <w:uiPriority w:val="99"/>
    <w:unhideWhenUsed/>
    <w:rsid w:val="00AE2651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E2651"/>
    <w:rPr>
      <w:rFonts w:ascii="Avenir Next LT Pro" w:hAnsi="Avenir Next LT Pro"/>
      <w:color w:val="34516C"/>
      <w:sz w:val="22"/>
    </w:rPr>
  </w:style>
  <w:style w:type="paragraph" w:styleId="Footer">
    <w:name w:val="footer"/>
    <w:basedOn w:val="Normal"/>
    <w:link w:val="FooterChar"/>
    <w:uiPriority w:val="99"/>
    <w:unhideWhenUsed/>
    <w:rsid w:val="00AE2651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E2651"/>
    <w:rPr>
      <w:rFonts w:ascii="Avenir Next LT Pro" w:hAnsi="Avenir Next LT Pro"/>
      <w:color w:val="34516C"/>
      <w:sz w:val="22"/>
    </w:rPr>
  </w:style>
  <w:style w:type="table" w:styleId="TableGrid">
    <w:name w:val="Table Grid"/>
    <w:basedOn w:val="TableNormal"/>
    <w:uiPriority w:val="39"/>
    <w:rsid w:val="005164B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UCLanBrandTable" w:customStyle="1">
    <w:name w:val="UCLan Brand Table"/>
    <w:basedOn w:val="TableElegant"/>
    <w:uiPriority w:val="99"/>
    <w:rsid w:val="005164B0"/>
    <w:rPr>
      <w:rFonts w:ascii="Avenir Next LT Pro" w:hAnsi="Avenir Next LT Pro"/>
      <w:color w:val="34516C"/>
      <w:sz w:val="22"/>
      <w:szCs w:val="20"/>
      <w:lang w:val="en-GB" w:eastAsia="en-GB"/>
    </w:rPr>
    <w:tblPr>
      <w:tblStyleRowBandSize w:val="1"/>
      <w:tblBorders>
        <w:top w:val="single" w:color="007FB0" w:sz="4" w:space="0"/>
        <w:left w:val="single" w:color="007FB0" w:sz="4" w:space="0"/>
        <w:bottom w:val="single" w:color="007FB0" w:sz="4" w:space="0"/>
        <w:right w:val="single" w:color="007FB0" w:sz="4" w:space="0"/>
        <w:insideH w:val="single" w:color="007FB0" w:sz="4" w:space="0"/>
        <w:insideV w:val="single" w:color="007FB0" w:sz="4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semiHidden/>
    <w:unhideWhenUsed/>
    <w:rsid w:val="005164B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dTable1Light">
    <w:name w:val="Grid Table 1 Light"/>
    <w:basedOn w:val="TableNormal"/>
    <w:uiPriority w:val="46"/>
    <w:rsid w:val="00183BF4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F83C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360C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A7D8C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40E7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color w:val="auto"/>
      <w:sz w:val="20"/>
      <w:szCs w:val="20"/>
      <w:lang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67BAD"/>
    <w:rPr>
      <w:rFonts w:ascii="Courier New" w:hAnsi="Courier New" w:eastAsia="Times New Roman" w:cs="Courier New"/>
      <w:sz w:val="20"/>
      <w:szCs w:val="20"/>
      <w:lang w:val="en-GB" w:eastAsia="en-GB"/>
    </w:rPr>
  </w:style>
  <w:style w:type="character" w:styleId="n" w:customStyle="1">
    <w:name w:val="n"/>
    <w:basedOn w:val="DefaultParagraphFont"/>
    <w:rsid w:val="00767BAD"/>
  </w:style>
  <w:style w:type="character" w:styleId="p" w:customStyle="1">
    <w:name w:val="p"/>
    <w:basedOn w:val="DefaultParagraphFont"/>
    <w:rsid w:val="00767BAD"/>
  </w:style>
  <w:style w:type="character" w:styleId="s1" w:customStyle="1">
    <w:name w:val="s1"/>
    <w:basedOn w:val="DefaultParagraphFont"/>
    <w:rsid w:val="00767BAD"/>
  </w:style>
  <w:style w:type="character" w:styleId="o" w:customStyle="1">
    <w:name w:val="o"/>
    <w:basedOn w:val="DefaultParagraphFont"/>
    <w:rsid w:val="00767BAD"/>
  </w:style>
  <w:style w:type="character" w:styleId="mi" w:customStyle="1">
    <w:name w:val="mi"/>
    <w:basedOn w:val="DefaultParagraphFont"/>
    <w:rsid w:val="00767BAD"/>
  </w:style>
  <w:style w:type="character" w:styleId="kc" w:customStyle="1">
    <w:name w:val="kc"/>
    <w:basedOn w:val="DefaultParagraphFont"/>
    <w:rsid w:val="00767BAD"/>
  </w:style>
  <w:style w:type="table" w:styleId="PlainTable1">
    <w:name w:val="Plain Table 1"/>
    <w:basedOn w:val="TableNormal"/>
    <w:uiPriority w:val="41"/>
    <w:rsid w:val="00963F5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053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061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173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810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50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80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4991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051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498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37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734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286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23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84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182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82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797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463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693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783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78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521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99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276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954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07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0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157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855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96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225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94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3062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13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61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943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162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750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211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370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478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629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27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590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632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1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2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607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612157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56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66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96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10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85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0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png" Id="rId13" /><Relationship Type="http://schemas.openxmlformats.org/officeDocument/2006/relationships/hyperlink" Target="https://www.kaggle.com/competitions/titanic/overview#" TargetMode="Externa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image" Target="media/image1.png" Id="rId12" /><Relationship Type="http://schemas.openxmlformats.org/officeDocument/2006/relationships/hyperlink" Target="https://scikit-learn.org/stable/modules/generated/sklearn.tree.DecisionTreeClassifier.html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scikit-learn.org/stable/modules/cross_validation.html" TargetMode="External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colab.google/" TargetMode="External" Id="rId11" /><Relationship Type="http://schemas.openxmlformats.org/officeDocument/2006/relationships/numbering" Target="numbering.xml" Id="rId5" /><Relationship Type="http://schemas.openxmlformats.org/officeDocument/2006/relationships/image" Target="media/image3.png" Id="rId15" /><Relationship Type="http://schemas.openxmlformats.org/officeDocument/2006/relationships/endnotes" Target="endnotes.xml" Id="rId10" /><Relationship Type="http://schemas.openxmlformats.org/officeDocument/2006/relationships/header" Target="head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www.mathsisfun.com/data/standard-normal-distribution.html" TargetMode="External" Id="rId14" /><Relationship Type="http://schemas.openxmlformats.org/officeDocument/2006/relationships/theme" Target="theme/theme1.xml" Id="rId2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l\Documents\Custom%20Office%20Templates\Document%20Styl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CFEB6E72F99245A745385248A2A668" ma:contentTypeVersion="6" ma:contentTypeDescription="Create a new document." ma:contentTypeScope="" ma:versionID="0bba9fa94c3a30e2f13a2d9d67b85fdf">
  <xsd:schema xmlns:xsd="http://www.w3.org/2001/XMLSchema" xmlns:xs="http://www.w3.org/2001/XMLSchema" xmlns:p="http://schemas.microsoft.com/office/2006/metadata/properties" xmlns:ns2="db9a05e5-78c7-4b9e-929f-6199d2ae7370" xmlns:ns3="de3396d0-6fa8-4ae3-ae68-205ec5b2454f" targetNamespace="http://schemas.microsoft.com/office/2006/metadata/properties" ma:root="true" ma:fieldsID="cf1f124542a420f888d660d5fbd64990" ns2:_="" ns3:_="">
    <xsd:import namespace="db9a05e5-78c7-4b9e-929f-6199d2ae7370"/>
    <xsd:import namespace="de3396d0-6fa8-4ae3-ae68-205ec5b24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a05e5-78c7-4b9e-929f-6199d2ae73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396d0-6fa8-4ae3-ae68-205ec5b2454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40DD8A-506D-499F-9C09-9447B3614A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204652-6A43-4439-A3C8-9A67DEEC07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DA847B-AD38-482D-A77B-A7094C46F9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9a05e5-78c7-4b9e-929f-6199d2ae7370"/>
    <ds:schemaRef ds:uri="de3396d0-6fa8-4ae3-ae68-205ec5b24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98D2DA-90B3-4FA1-AA1A-AB3E7EF4E3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Document Styles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mark lochrie</dc:creator>
  <keywords/>
  <dc:description/>
  <lastModifiedBy>Oliver Kerr (School of Engineering and Computing)</lastModifiedBy>
  <revision>3</revision>
  <dcterms:created xsi:type="dcterms:W3CDTF">2024-05-20T09:41:00.0000000Z</dcterms:created>
  <dcterms:modified xsi:type="dcterms:W3CDTF">2024-07-19T12:00:56.0085874Z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0x0101004DCFEB6E72F99245A745385248A2A668</vt:lpwstr>
  </property>
  <property fmtid="{D5CDD505-2E9C-101B-9397-08002B2CF9AE}" pid="3" name="GrammarlyDocumentId">
    <vt:lpwstr>feaaf3886681c5806aabb8076424cda84412934788881e3a66e318737ae03288</vt:lpwstr>
  </property>
</Properties>
</file>